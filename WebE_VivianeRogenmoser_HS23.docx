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
          <w:szCs w:val="20"/>
        </w:rPr>
        <w:id w:val="-357351938"/>
        <w:docPartObj>
          <w:docPartGallery w:val="Cover Pages"/>
          <w:docPartUnique/>
        </w:docPartObj>
      </w:sdtPr>
      <w:sdtEndPr>
        <w:rPr>
          <w:rFonts w:cs="Arial"/>
          <w:sz w:val="20"/>
        </w:rPr>
      </w:sdtEndPr>
      <w:sdtContent>
        <w:p w14:paraId="7D3E80A5" w14:textId="0E2D27BD" w:rsidR="00CF1FC5" w:rsidRPr="00CD5F0A" w:rsidRDefault="00CF1FC5">
          <w:pPr>
            <w:pStyle w:val="KeinLeerraum"/>
            <w:rPr>
              <w:sz w:val="2"/>
            </w:rPr>
          </w:pPr>
        </w:p>
        <w:p w14:paraId="61DA295C" w14:textId="31C86AC4" w:rsidR="00CF1FC5" w:rsidRPr="00CD5F0A" w:rsidRDefault="00CF1FC5">
          <w:r w:rsidRPr="00CD5F0A">
            <w:rPr>
              <w:noProof/>
            </w:rPr>
            <mc:AlternateContent>
              <mc:Choice Requires="wps">
                <w:drawing>
                  <wp:anchor distT="0" distB="0" distL="114300" distR="114300" simplePos="0" relativeHeight="251665408" behindDoc="0" locked="0" layoutInCell="1" allowOverlap="1" wp14:anchorId="09718C29" wp14:editId="60A66499">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8"/>
                                    <w:szCs w:val="68"/>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5D90C40D" w14:textId="02141F28" w:rsidR="00D32741" w:rsidRPr="00CD5F0A" w:rsidRDefault="005D7C4D" w:rsidP="00A532E3">
                                    <w:pPr>
                                      <w:pStyle w:val="KeinLeerraum"/>
                                      <w:rPr>
                                        <w:rFonts w:asciiTheme="majorHAnsi" w:eastAsiaTheme="majorEastAsia" w:hAnsiTheme="majorHAnsi" w:cstheme="majorBidi"/>
                                        <w:caps/>
                                        <w:sz w:val="68"/>
                                        <w:szCs w:val="68"/>
                                      </w:rPr>
                                    </w:pPr>
                                    <w:r>
                                      <w:rPr>
                                        <w:rFonts w:asciiTheme="majorHAnsi" w:eastAsiaTheme="majorEastAsia" w:hAnsiTheme="majorHAnsi" w:cstheme="majorBidi"/>
                                        <w:caps/>
                                        <w:sz w:val="68"/>
                                        <w:szCs w:val="68"/>
                                      </w:rPr>
                                      <w:t>Memory</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9718C29" id="_x0000_t202" coordsize="21600,21600" o:spt="202" path="m,l,21600r21600,l21600,xe">
                    <v:stroke joinstyle="miter"/>
                    <v:path gradientshapeok="t" o:connecttype="rect"/>
                  </v:shapetype>
                  <v:shape id="Textfeld 9"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sz w:val="68"/>
                              <w:szCs w:val="68"/>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5D90C40D" w14:textId="02141F28" w:rsidR="00D32741" w:rsidRPr="00CD5F0A" w:rsidRDefault="005D7C4D" w:rsidP="00A532E3">
                              <w:pPr>
                                <w:pStyle w:val="KeinLeerraum"/>
                                <w:rPr>
                                  <w:rFonts w:asciiTheme="majorHAnsi" w:eastAsiaTheme="majorEastAsia" w:hAnsiTheme="majorHAnsi" w:cstheme="majorBidi"/>
                                  <w:caps/>
                                  <w:sz w:val="68"/>
                                  <w:szCs w:val="68"/>
                                </w:rPr>
                              </w:pPr>
                              <w:r>
                                <w:rPr>
                                  <w:rFonts w:asciiTheme="majorHAnsi" w:eastAsiaTheme="majorEastAsia" w:hAnsiTheme="majorHAnsi" w:cstheme="majorBidi"/>
                                  <w:caps/>
                                  <w:sz w:val="68"/>
                                  <w:szCs w:val="68"/>
                                </w:rPr>
                                <w:t>Memory</w:t>
                              </w:r>
                            </w:p>
                          </w:sdtContent>
                        </w:sdt>
                      </w:txbxContent>
                    </v:textbox>
                    <w10:wrap anchorx="page" anchory="margin"/>
                  </v:shape>
                </w:pict>
              </mc:Fallback>
            </mc:AlternateContent>
          </w:r>
        </w:p>
        <w:p w14:paraId="62CBAE4A" w14:textId="0B513449" w:rsidR="004B5F25" w:rsidRPr="00CD5F0A" w:rsidRDefault="00AE2F48" w:rsidP="004B5F25">
          <w:pPr>
            <w:pStyle w:val="KeinLeerraum"/>
            <w:jc w:val="right"/>
            <w:rPr>
              <w:color w:val="D50006" w:themeColor="accent1"/>
              <w:sz w:val="36"/>
              <w:szCs w:val="36"/>
            </w:rPr>
          </w:pPr>
          <w:r>
            <w:rPr>
              <w:noProof/>
            </w:rPr>
            <mc:AlternateContent>
              <mc:Choice Requires="wps">
                <w:drawing>
                  <wp:anchor distT="0" distB="0" distL="114300" distR="114300" simplePos="0" relativeHeight="251669504" behindDoc="0" locked="0" layoutInCell="1" allowOverlap="1" wp14:anchorId="0EB35B58" wp14:editId="462CB291">
                    <wp:simplePos x="0" y="0"/>
                    <wp:positionH relativeFrom="column">
                      <wp:posOffset>45501</wp:posOffset>
                    </wp:positionH>
                    <wp:positionV relativeFrom="paragraph">
                      <wp:posOffset>6899625</wp:posOffset>
                    </wp:positionV>
                    <wp:extent cx="5710008" cy="262759"/>
                    <wp:effectExtent l="0" t="0" r="0" b="4445"/>
                    <wp:wrapNone/>
                    <wp:docPr id="1961157123" name="Textfeld 2"/>
                    <wp:cNvGraphicFramePr/>
                    <a:graphic xmlns:a="http://schemas.openxmlformats.org/drawingml/2006/main">
                      <a:graphicData uri="http://schemas.microsoft.com/office/word/2010/wordprocessingShape">
                        <wps:wsp>
                          <wps:cNvSpPr txBox="1"/>
                          <wps:spPr>
                            <a:xfrm>
                              <a:off x="0" y="0"/>
                              <a:ext cx="5710008" cy="2627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D3B9F2" w14:textId="5E57B5B0" w:rsidR="00AE2F48" w:rsidRPr="00AE2F48" w:rsidRDefault="00AE2F48">
                                <w:pPr>
                                  <w:rPr>
                                    <w:sz w:val="16"/>
                                    <w:szCs w:val="16"/>
                                  </w:rPr>
                                </w:pPr>
                                <w:r w:rsidRPr="00AE2F48">
                                  <w:rPr>
                                    <w:sz w:val="16"/>
                                    <w:szCs w:val="16"/>
                                  </w:rPr>
                                  <w:t xml:space="preserve">Bildquelle: </w:t>
                                </w:r>
                                <w:hyperlink r:id="rId11" w:history="1">
                                  <w:r w:rsidRPr="00AE2F48">
                                    <w:rPr>
                                      <w:rStyle w:val="Hyperlink"/>
                                      <w:sz w:val="16"/>
                                      <w:szCs w:val="16"/>
                                    </w:rPr>
                                    <w:t>https://www.geo.de/geolino/basteln/3097-rtkl-basteltipp-euer-persoenliches-memory</w:t>
                                  </w:r>
                                </w:hyperlink>
                                <w:r w:rsidRPr="00AE2F48">
                                  <w:rPr>
                                    <w:sz w:val="16"/>
                                    <w:szCs w:val="16"/>
                                  </w:rPr>
                                  <w:t>, letzter Zugriff 18.09.2023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35B58" id="Textfeld 2" o:spid="_x0000_s1027" type="#_x0000_t202" style="position:absolute;left:0;text-align:left;margin-left:3.6pt;margin-top:543.3pt;width:449.6pt;height:2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" filled="f" stroked="f">
                    <v:textbox>
                      <w:txbxContent>
                        <w:p w14:paraId="48D3B9F2" w14:textId="5E57B5B0" w:rsidR="00AE2F48" w:rsidRPr="00AE2F48" w:rsidRDefault="00AE2F48">
                          <w:pPr>
                            <w:rPr>
                              <w:sz w:val="16"/>
                              <w:szCs w:val="16"/>
                            </w:rPr>
                          </w:pPr>
                          <w:r w:rsidRPr="00AE2F48">
                            <w:rPr>
                              <w:sz w:val="16"/>
                              <w:szCs w:val="16"/>
                            </w:rPr>
                            <w:t xml:space="preserve">Bildquelle: </w:t>
                          </w:r>
                          <w:hyperlink r:id="rId12" w:history="1">
                            <w:r w:rsidRPr="00AE2F48">
                              <w:rPr>
                                <w:rStyle w:val="Hyperlink"/>
                                <w:sz w:val="16"/>
                                <w:szCs w:val="16"/>
                              </w:rPr>
                              <w:t>https://www.geo.de/geolino/basteln/3097-rtkl-basteltipp-euer-persoenliches-memory</w:t>
                            </w:r>
                          </w:hyperlink>
                          <w:r w:rsidRPr="00AE2F48">
                            <w:rPr>
                              <w:sz w:val="16"/>
                              <w:szCs w:val="16"/>
                            </w:rPr>
                            <w:t>, letzter Zugriff 18.09.2023</w:t>
                          </w:r>
                        </w:p>
                      </w:txbxContent>
                    </v:textbox>
                  </v:shape>
                </w:pict>
              </mc:Fallback>
            </mc:AlternateContent>
          </w:r>
          <w:r>
            <w:rPr>
              <w:noProof/>
            </w:rPr>
            <w:drawing>
              <wp:anchor distT="0" distB="0" distL="114300" distR="114300" simplePos="0" relativeHeight="251668480" behindDoc="1" locked="0" layoutInCell="1" allowOverlap="1" wp14:anchorId="2802F645" wp14:editId="482BF77E">
                <wp:simplePos x="0" y="0"/>
                <wp:positionH relativeFrom="column">
                  <wp:posOffset>56011</wp:posOffset>
                </wp:positionH>
                <wp:positionV relativeFrom="paragraph">
                  <wp:posOffset>2716508</wp:posOffset>
                </wp:positionV>
                <wp:extent cx="5720518" cy="4101503"/>
                <wp:effectExtent l="0" t="0" r="0" b="0"/>
                <wp:wrapNone/>
                <wp:docPr id="667898599" name="Grafik 1" descr="Memory selber machen: So geht's! - [GEOL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selber machen: So geht's! - [GEOLI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170" cy="410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2E3" w:rsidRPr="00CD5F0A">
            <w:t xml:space="preserve"> </w:t>
          </w:r>
          <w:r w:rsidR="003F77F6" w:rsidRPr="00CD5F0A">
            <w:rPr>
              <w:noProof/>
            </w:rPr>
            <mc:AlternateContent>
              <mc:Choice Requires="wps">
                <w:drawing>
                  <wp:anchor distT="0" distB="0" distL="114300" distR="114300" simplePos="0" relativeHeight="251663360" behindDoc="0" locked="0" layoutInCell="1" allowOverlap="1" wp14:anchorId="4E634196" wp14:editId="18D83B0E">
                    <wp:simplePos x="0" y="0"/>
                    <wp:positionH relativeFrom="page">
                      <wp:posOffset>887506</wp:posOffset>
                    </wp:positionH>
                    <wp:positionV relativeFrom="margin">
                      <wp:posOffset>7643793</wp:posOffset>
                    </wp:positionV>
                    <wp:extent cx="5943600" cy="871967"/>
                    <wp:effectExtent l="0" t="0" r="7620" b="4445"/>
                    <wp:wrapNone/>
                    <wp:docPr id="69" name="Textfeld 10"/>
                    <wp:cNvGraphicFramePr/>
                    <a:graphic xmlns:a="http://schemas.openxmlformats.org/drawingml/2006/main">
                      <a:graphicData uri="http://schemas.microsoft.com/office/word/2010/wordprocessingShape">
                        <wps:wsp>
                          <wps:cNvSpPr txBox="1"/>
                          <wps:spPr>
                            <a:xfrm>
                              <a:off x="0" y="0"/>
                              <a:ext cx="5943600" cy="8719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E84CB" w14:textId="4F496CC2" w:rsidR="00CF1FC5" w:rsidRPr="00CD5F0A" w:rsidRDefault="003F77F6" w:rsidP="003F77F6">
                                <w:pPr>
                                  <w:pStyle w:val="KeinLeerraum"/>
                                  <w:jc w:val="right"/>
                                  <w:rPr>
                                    <w:color w:val="D50006" w:themeColor="accent1"/>
                                    <w:sz w:val="36"/>
                                    <w:szCs w:val="36"/>
                                  </w:rPr>
                                </w:pPr>
                                <w:r w:rsidRPr="00CD5F0A">
                                  <w:rPr>
                                    <w:color w:val="D50006" w:themeColor="accent1"/>
                                    <w:sz w:val="36"/>
                                    <w:szCs w:val="36"/>
                                  </w:rPr>
                                  <w:t xml:space="preserve">Autorin: </w:t>
                                </w:r>
                                <w:r w:rsidR="004B5F25" w:rsidRPr="00CD5F0A">
                                  <w:rPr>
                                    <w:color w:val="D50006" w:themeColor="accent1"/>
                                    <w:sz w:val="36"/>
                                    <w:szCs w:val="36"/>
                                  </w:rPr>
                                  <w:t>Viviane Rogenmoser</w:t>
                                </w:r>
                              </w:p>
                              <w:p w14:paraId="0EA4FA95" w14:textId="01CD7C2F" w:rsidR="003F77F6" w:rsidRPr="00CD5F0A" w:rsidRDefault="003F77F6" w:rsidP="003F77F6">
                                <w:pPr>
                                  <w:pStyle w:val="KeinLeerraum"/>
                                  <w:jc w:val="right"/>
                                  <w:rPr>
                                    <w:color w:val="D50006" w:themeColor="accent1"/>
                                    <w:sz w:val="36"/>
                                    <w:szCs w:val="36"/>
                                  </w:rPr>
                                </w:pPr>
                                <w:r w:rsidRPr="00CD5F0A">
                                  <w:rPr>
                                    <w:color w:val="D50006" w:themeColor="accent1"/>
                                    <w:sz w:val="36"/>
                                    <w:szCs w:val="36"/>
                                  </w:rPr>
                                  <w:t xml:space="preserve">Dozent: </w:t>
                                </w:r>
                                <w:r w:rsidR="00AE2F48">
                                  <w:rPr>
                                    <w:color w:val="D50006" w:themeColor="accent1"/>
                                    <w:sz w:val="36"/>
                                    <w:szCs w:val="36"/>
                                  </w:rPr>
                                  <w:t>Philipp Lauwiner</w:t>
                                </w:r>
                                <w:r w:rsidRPr="00CD5F0A">
                                  <w:rPr>
                                    <w:color w:val="D50006" w:themeColor="accent1"/>
                                    <w:sz w:val="36"/>
                                    <w:szCs w:val="36"/>
                                  </w:rPr>
                                  <w:t xml:space="preserve"> </w:t>
                                </w:r>
                              </w:p>
                              <w:p w14:paraId="3CD4508E" w14:textId="778C6994" w:rsidR="003F77F6" w:rsidRPr="00CD5F0A" w:rsidRDefault="00AE2F48" w:rsidP="003F77F6">
                                <w:pPr>
                                  <w:pStyle w:val="KeinLeerraum"/>
                                  <w:jc w:val="right"/>
                                  <w:rPr>
                                    <w:color w:val="D50006" w:themeColor="accent1"/>
                                    <w:sz w:val="36"/>
                                    <w:szCs w:val="36"/>
                                  </w:rPr>
                                </w:pPr>
                                <w:r>
                                  <w:rPr>
                                    <w:color w:val="D50006" w:themeColor="accent1"/>
                                    <w:sz w:val="36"/>
                                    <w:szCs w:val="36"/>
                                  </w:rPr>
                                  <w:t>31.12.2023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E634196" id="Textfeld 10" o:spid="_x0000_s1028" type="#_x0000_t202" style="position:absolute;left:0;text-align:left;margin-left:69.9pt;margin-top:601.85pt;width:468pt;height:68.6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" filled="f" stroked="f" strokeweight=".5pt">
                    <v:textbox inset="0,0,0,0">
                      <w:txbxContent>
                        <w:p w14:paraId="364E84CB" w14:textId="4F496CC2" w:rsidR="00CF1FC5" w:rsidRPr="00CD5F0A" w:rsidRDefault="003F77F6" w:rsidP="003F77F6">
                          <w:pPr>
                            <w:pStyle w:val="KeinLeerraum"/>
                            <w:jc w:val="right"/>
                            <w:rPr>
                              <w:color w:val="D50006" w:themeColor="accent1"/>
                              <w:sz w:val="36"/>
                              <w:szCs w:val="36"/>
                            </w:rPr>
                          </w:pPr>
                          <w:r w:rsidRPr="00CD5F0A">
                            <w:rPr>
                              <w:color w:val="D50006" w:themeColor="accent1"/>
                              <w:sz w:val="36"/>
                              <w:szCs w:val="36"/>
                            </w:rPr>
                            <w:t xml:space="preserve">Autorin: </w:t>
                          </w:r>
                          <w:r w:rsidR="004B5F25" w:rsidRPr="00CD5F0A">
                            <w:rPr>
                              <w:color w:val="D50006" w:themeColor="accent1"/>
                              <w:sz w:val="36"/>
                              <w:szCs w:val="36"/>
                            </w:rPr>
                            <w:t>Viviane Rogenmoser</w:t>
                          </w:r>
                        </w:p>
                        <w:p w14:paraId="0EA4FA95" w14:textId="01CD7C2F" w:rsidR="003F77F6" w:rsidRPr="00CD5F0A" w:rsidRDefault="003F77F6" w:rsidP="003F77F6">
                          <w:pPr>
                            <w:pStyle w:val="KeinLeerraum"/>
                            <w:jc w:val="right"/>
                            <w:rPr>
                              <w:color w:val="D50006" w:themeColor="accent1"/>
                              <w:sz w:val="36"/>
                              <w:szCs w:val="36"/>
                            </w:rPr>
                          </w:pPr>
                          <w:r w:rsidRPr="00CD5F0A">
                            <w:rPr>
                              <w:color w:val="D50006" w:themeColor="accent1"/>
                              <w:sz w:val="36"/>
                              <w:szCs w:val="36"/>
                            </w:rPr>
                            <w:t xml:space="preserve">Dozent: </w:t>
                          </w:r>
                          <w:r w:rsidR="00AE2F48">
                            <w:rPr>
                              <w:color w:val="D50006" w:themeColor="accent1"/>
                              <w:sz w:val="36"/>
                              <w:szCs w:val="36"/>
                            </w:rPr>
                            <w:t>Philipp Lauwiner</w:t>
                          </w:r>
                          <w:r w:rsidRPr="00CD5F0A">
                            <w:rPr>
                              <w:color w:val="D50006" w:themeColor="accent1"/>
                              <w:sz w:val="36"/>
                              <w:szCs w:val="36"/>
                            </w:rPr>
                            <w:t xml:space="preserve"> </w:t>
                          </w:r>
                        </w:p>
                        <w:p w14:paraId="3CD4508E" w14:textId="778C6994" w:rsidR="003F77F6" w:rsidRPr="00CD5F0A" w:rsidRDefault="00AE2F48" w:rsidP="003F77F6">
                          <w:pPr>
                            <w:pStyle w:val="KeinLeerraum"/>
                            <w:jc w:val="right"/>
                            <w:rPr>
                              <w:color w:val="D50006" w:themeColor="accent1"/>
                              <w:sz w:val="36"/>
                              <w:szCs w:val="36"/>
                            </w:rPr>
                          </w:pPr>
                          <w:r>
                            <w:rPr>
                              <w:color w:val="D50006" w:themeColor="accent1"/>
                              <w:sz w:val="36"/>
                              <w:szCs w:val="36"/>
                            </w:rPr>
                            <w:t>31.12.2023</w:t>
                          </w:r>
                        </w:p>
                      </w:txbxContent>
                    </v:textbox>
                    <w10:wrap anchorx="page" anchory="margin"/>
                  </v:shape>
                </w:pict>
              </mc:Fallback>
            </mc:AlternateContent>
          </w:r>
          <w:r w:rsidR="003F77F6" w:rsidRPr="00CD5F0A">
            <w:rPr>
              <w:noProof/>
            </w:rPr>
            <mc:AlternateContent>
              <mc:Choice Requires="wps">
                <w:drawing>
                  <wp:anchor distT="0" distB="0" distL="114300" distR="114300" simplePos="0" relativeHeight="251667456" behindDoc="0" locked="0" layoutInCell="1" allowOverlap="1" wp14:anchorId="11ADF5A8" wp14:editId="4308B0BF">
                    <wp:simplePos x="0" y="0"/>
                    <wp:positionH relativeFrom="page">
                      <wp:posOffset>873957</wp:posOffset>
                    </wp:positionH>
                    <wp:positionV relativeFrom="margin">
                      <wp:posOffset>2250525</wp:posOffset>
                    </wp:positionV>
                    <wp:extent cx="5943600" cy="914400"/>
                    <wp:effectExtent l="0" t="0" r="0" b="4445"/>
                    <wp:wrapNone/>
                    <wp:docPr id="260405274"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104D6" w14:textId="3B5E8083" w:rsidR="003F77F6" w:rsidRPr="00CD5F0A" w:rsidRDefault="005D7C4D" w:rsidP="003F77F6">
                                <w:pPr>
                                  <w:pStyle w:val="KeinLeerraum"/>
                                  <w:spacing w:before="120"/>
                                </w:pPr>
                                <w:r>
                                  <w:rPr>
                                    <w:b/>
                                    <w:bCs/>
                                    <w:color w:val="D50006" w:themeColor="accent1"/>
                                    <w:sz w:val="36"/>
                                    <w:szCs w:val="36"/>
                                  </w:rPr>
                                  <w:t>Semesterarbeit Web Engineering</w:t>
                                </w:r>
                                <w:r w:rsidR="00A532E3" w:rsidRPr="00CD5F0A">
                                  <w:rPr>
                                    <w:color w:val="D50006" w:themeColor="accent1"/>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11ADF5A8" id="_x0000_s1029" type="#_x0000_t202" style="position:absolute;left:0;text-align:left;margin-left:68.8pt;margin-top:177.2pt;width:468pt;height:1in;z-index:251667456;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" filled="f" stroked="f" strokeweight=".5pt">
                    <v:textbox style="mso-fit-shape-to-text:t">
                      <w:txbxContent>
                        <w:p w14:paraId="70D104D6" w14:textId="3B5E8083" w:rsidR="003F77F6" w:rsidRPr="00CD5F0A" w:rsidRDefault="005D7C4D" w:rsidP="003F77F6">
                          <w:pPr>
                            <w:pStyle w:val="KeinLeerraum"/>
                            <w:spacing w:before="120"/>
                          </w:pPr>
                          <w:r>
                            <w:rPr>
                              <w:b/>
                              <w:bCs/>
                              <w:color w:val="D50006" w:themeColor="accent1"/>
                              <w:sz w:val="36"/>
                              <w:szCs w:val="36"/>
                            </w:rPr>
                            <w:t>Semesterarbeit Web Engineering</w:t>
                          </w:r>
                          <w:r w:rsidR="00A532E3" w:rsidRPr="00CD5F0A">
                            <w:rPr>
                              <w:color w:val="D50006" w:themeColor="accent1"/>
                              <w:sz w:val="36"/>
                              <w:szCs w:val="36"/>
                            </w:rPr>
                            <w:t xml:space="preserve"> </w:t>
                          </w:r>
                        </w:p>
                      </w:txbxContent>
                    </v:textbox>
                    <w10:wrap anchorx="page" anchory="margin"/>
                  </v:shape>
                </w:pict>
              </mc:Fallback>
            </mc:AlternateContent>
          </w:r>
          <w:r w:rsidR="00CF1FC5" w:rsidRPr="00CD5F0A">
            <w:rPr>
              <w:rFonts w:cs="Arial"/>
            </w:rPr>
            <w:br w:type="page"/>
          </w:r>
        </w:p>
        <w:p w14:paraId="34A48A65" w14:textId="3AEA47EA" w:rsidR="00CF1FC5" w:rsidRPr="00CD5F0A" w:rsidRDefault="00000000">
          <w:pPr>
            <w:spacing w:after="160" w:line="259" w:lineRule="auto"/>
            <w:rPr>
              <w:rFonts w:eastAsiaTheme="majorEastAsia" w:cs="Arial"/>
              <w:b/>
              <w:sz w:val="32"/>
              <w:szCs w:val="52"/>
            </w:rPr>
          </w:pPr>
        </w:p>
      </w:sdtContent>
    </w:sdt>
    <w:sdt>
      <w:sdtPr>
        <w:rPr>
          <w:rFonts w:ascii="Arial" w:eastAsia="Times New Roman" w:hAnsi="Arial" w:cs="Arial"/>
          <w:b/>
          <w:bCs/>
          <w:sz w:val="24"/>
          <w:szCs w:val="24"/>
        </w:rPr>
        <w:id w:val="-32507145"/>
        <w:docPartObj>
          <w:docPartGallery w:val="Table of Contents"/>
          <w:docPartUnique/>
        </w:docPartObj>
      </w:sdtPr>
      <w:sdtEndPr>
        <w:rPr>
          <w:b w:val="0"/>
          <w:sz w:val="20"/>
          <w:szCs w:val="20"/>
        </w:rPr>
      </w:sdtEndPr>
      <w:sdtContent>
        <w:p w14:paraId="4F1BC461" w14:textId="06C48BDA" w:rsidR="00C96FED" w:rsidRPr="00CD5F0A" w:rsidRDefault="00806612" w:rsidP="00806612">
          <w:pPr>
            <w:pStyle w:val="KeinLeerraum"/>
            <w:rPr>
              <w:rFonts w:ascii="Arial" w:hAnsi="Arial" w:cs="Arial"/>
              <w:b/>
              <w:bCs/>
              <w:sz w:val="24"/>
              <w:szCs w:val="24"/>
            </w:rPr>
          </w:pPr>
          <w:r w:rsidRPr="00CD5F0A">
            <w:rPr>
              <w:rFonts w:ascii="Arial" w:eastAsia="Times New Roman" w:hAnsi="Arial" w:cs="Arial"/>
              <w:b/>
              <w:bCs/>
              <w:sz w:val="24"/>
              <w:szCs w:val="24"/>
            </w:rPr>
            <w:t xml:space="preserve">Inhaltsverzeichnis </w:t>
          </w:r>
        </w:p>
        <w:p w14:paraId="77498D8F" w14:textId="77777777" w:rsidR="00C96FED" w:rsidRPr="00CD5F0A" w:rsidRDefault="00C96FED" w:rsidP="00C96FED">
          <w:pPr>
            <w:rPr>
              <w:rFonts w:cs="Arial"/>
            </w:rPr>
          </w:pPr>
        </w:p>
        <w:p w14:paraId="64122E47" w14:textId="592BE655" w:rsidR="00032261" w:rsidRDefault="00C96FED">
          <w:pPr>
            <w:pStyle w:val="Verzeichnis1"/>
            <w:rPr>
              <w:rFonts w:asciiTheme="minorHAnsi" w:eastAsiaTheme="minorEastAsia" w:hAnsiTheme="minorHAnsi" w:cstheme="minorBidi"/>
              <w:noProof/>
              <w:kern w:val="2"/>
              <w:sz w:val="22"/>
              <w:szCs w:val="22"/>
              <w:lang w:eastAsia="de-CH"/>
              <w14:ligatures w14:val="standardContextual"/>
            </w:rPr>
          </w:pPr>
          <w:r w:rsidRPr="00CD5F0A">
            <w:fldChar w:fldCharType="begin"/>
          </w:r>
          <w:r w:rsidRPr="00CD5F0A">
            <w:instrText xml:space="preserve"> TOC \o "1-5" \h \z \t "Titel;1" </w:instrText>
          </w:r>
          <w:r w:rsidRPr="00CD5F0A">
            <w:fldChar w:fldCharType="separate"/>
          </w:r>
          <w:hyperlink w:anchor="_Toc145970230" w:history="1">
            <w:r w:rsidR="00032261" w:rsidRPr="0069277C">
              <w:rPr>
                <w:rStyle w:val="Hyperlink"/>
                <w:noProof/>
              </w:rPr>
              <w:t>1.</w:t>
            </w:r>
            <w:r w:rsidR="00032261">
              <w:rPr>
                <w:rFonts w:asciiTheme="minorHAnsi" w:eastAsiaTheme="minorEastAsia" w:hAnsiTheme="minorHAnsi" w:cstheme="minorBidi"/>
                <w:noProof/>
                <w:kern w:val="2"/>
                <w:sz w:val="22"/>
                <w:szCs w:val="22"/>
                <w:lang w:eastAsia="de-CH"/>
                <w14:ligatures w14:val="standardContextual"/>
              </w:rPr>
              <w:tab/>
            </w:r>
            <w:r w:rsidR="00032261" w:rsidRPr="0069277C">
              <w:rPr>
                <w:rStyle w:val="Hyperlink"/>
                <w:noProof/>
              </w:rPr>
              <w:t>Einleitung</w:t>
            </w:r>
            <w:r w:rsidR="00032261">
              <w:rPr>
                <w:noProof/>
                <w:webHidden/>
              </w:rPr>
              <w:tab/>
            </w:r>
            <w:r w:rsidR="00032261">
              <w:rPr>
                <w:noProof/>
                <w:webHidden/>
              </w:rPr>
              <w:fldChar w:fldCharType="begin"/>
            </w:r>
            <w:r w:rsidR="00032261">
              <w:rPr>
                <w:noProof/>
                <w:webHidden/>
              </w:rPr>
              <w:instrText xml:space="preserve"> PAGEREF _Toc145970230 \h </w:instrText>
            </w:r>
            <w:r w:rsidR="00032261">
              <w:rPr>
                <w:noProof/>
                <w:webHidden/>
              </w:rPr>
            </w:r>
            <w:r w:rsidR="00032261">
              <w:rPr>
                <w:noProof/>
                <w:webHidden/>
              </w:rPr>
              <w:fldChar w:fldCharType="separate"/>
            </w:r>
            <w:r w:rsidR="00032261">
              <w:rPr>
                <w:noProof/>
                <w:webHidden/>
              </w:rPr>
              <w:t>2</w:t>
            </w:r>
            <w:r w:rsidR="00032261">
              <w:rPr>
                <w:noProof/>
                <w:webHidden/>
              </w:rPr>
              <w:fldChar w:fldCharType="end"/>
            </w:r>
          </w:hyperlink>
        </w:p>
        <w:p w14:paraId="288650C8" w14:textId="4D01F24E" w:rsidR="00032261" w:rsidRDefault="00000000">
          <w:pPr>
            <w:pStyle w:val="Verzeichnis1"/>
            <w:rPr>
              <w:rFonts w:asciiTheme="minorHAnsi" w:eastAsiaTheme="minorEastAsia" w:hAnsiTheme="minorHAnsi" w:cstheme="minorBidi"/>
              <w:noProof/>
              <w:kern w:val="2"/>
              <w:sz w:val="22"/>
              <w:szCs w:val="22"/>
              <w:lang w:eastAsia="de-CH"/>
              <w14:ligatures w14:val="standardContextual"/>
            </w:rPr>
          </w:pPr>
          <w:hyperlink w:anchor="_Toc145970231" w:history="1">
            <w:r w:rsidR="00032261" w:rsidRPr="0069277C">
              <w:rPr>
                <w:rStyle w:val="Hyperlink"/>
                <w:noProof/>
              </w:rPr>
              <w:t>1.1</w:t>
            </w:r>
            <w:r w:rsidR="00032261">
              <w:rPr>
                <w:rFonts w:asciiTheme="minorHAnsi" w:eastAsiaTheme="minorEastAsia" w:hAnsiTheme="minorHAnsi" w:cstheme="minorBidi"/>
                <w:noProof/>
                <w:kern w:val="2"/>
                <w:sz w:val="22"/>
                <w:szCs w:val="22"/>
                <w:lang w:eastAsia="de-CH"/>
                <w14:ligatures w14:val="standardContextual"/>
              </w:rPr>
              <w:tab/>
            </w:r>
            <w:r w:rsidR="00032261" w:rsidRPr="0069277C">
              <w:rPr>
                <w:rStyle w:val="Hyperlink"/>
                <w:noProof/>
              </w:rPr>
              <w:t>Spielidee und Spielregeln Memory</w:t>
            </w:r>
            <w:r w:rsidR="00032261">
              <w:rPr>
                <w:noProof/>
                <w:webHidden/>
              </w:rPr>
              <w:tab/>
            </w:r>
            <w:r w:rsidR="00032261">
              <w:rPr>
                <w:noProof/>
                <w:webHidden/>
              </w:rPr>
              <w:fldChar w:fldCharType="begin"/>
            </w:r>
            <w:r w:rsidR="00032261">
              <w:rPr>
                <w:noProof/>
                <w:webHidden/>
              </w:rPr>
              <w:instrText xml:space="preserve"> PAGEREF _Toc145970231 \h </w:instrText>
            </w:r>
            <w:r w:rsidR="00032261">
              <w:rPr>
                <w:noProof/>
                <w:webHidden/>
              </w:rPr>
            </w:r>
            <w:r w:rsidR="00032261">
              <w:rPr>
                <w:noProof/>
                <w:webHidden/>
              </w:rPr>
              <w:fldChar w:fldCharType="separate"/>
            </w:r>
            <w:r w:rsidR="00032261">
              <w:rPr>
                <w:noProof/>
                <w:webHidden/>
              </w:rPr>
              <w:t>2</w:t>
            </w:r>
            <w:r w:rsidR="00032261">
              <w:rPr>
                <w:noProof/>
                <w:webHidden/>
              </w:rPr>
              <w:fldChar w:fldCharType="end"/>
            </w:r>
          </w:hyperlink>
        </w:p>
        <w:p w14:paraId="43D5CD37" w14:textId="096EECED" w:rsidR="00032261" w:rsidRDefault="00000000">
          <w:pPr>
            <w:pStyle w:val="Verzeichnis1"/>
            <w:rPr>
              <w:rFonts w:asciiTheme="minorHAnsi" w:eastAsiaTheme="minorEastAsia" w:hAnsiTheme="minorHAnsi" w:cstheme="minorBidi"/>
              <w:noProof/>
              <w:kern w:val="2"/>
              <w:sz w:val="22"/>
              <w:szCs w:val="22"/>
              <w:lang w:eastAsia="de-CH"/>
              <w14:ligatures w14:val="standardContextual"/>
            </w:rPr>
          </w:pPr>
          <w:hyperlink w:anchor="_Toc145970232" w:history="1">
            <w:r w:rsidR="00032261" w:rsidRPr="0069277C">
              <w:rPr>
                <w:rStyle w:val="Hyperlink"/>
                <w:noProof/>
              </w:rPr>
              <w:t>1.2</w:t>
            </w:r>
            <w:r w:rsidR="00032261">
              <w:rPr>
                <w:rFonts w:asciiTheme="minorHAnsi" w:eastAsiaTheme="minorEastAsia" w:hAnsiTheme="minorHAnsi" w:cstheme="minorBidi"/>
                <w:noProof/>
                <w:kern w:val="2"/>
                <w:sz w:val="22"/>
                <w:szCs w:val="22"/>
                <w:lang w:eastAsia="de-CH"/>
                <w14:ligatures w14:val="standardContextual"/>
              </w:rPr>
              <w:tab/>
            </w:r>
            <w:r w:rsidR="00032261" w:rsidRPr="0069277C">
              <w:rPr>
                <w:rStyle w:val="Hyperlink"/>
                <w:noProof/>
              </w:rPr>
              <w:t>Beschreibung der Anforderungen</w:t>
            </w:r>
            <w:r w:rsidR="00032261">
              <w:rPr>
                <w:noProof/>
                <w:webHidden/>
              </w:rPr>
              <w:tab/>
            </w:r>
            <w:r w:rsidR="00032261">
              <w:rPr>
                <w:noProof/>
                <w:webHidden/>
              </w:rPr>
              <w:fldChar w:fldCharType="begin"/>
            </w:r>
            <w:r w:rsidR="00032261">
              <w:rPr>
                <w:noProof/>
                <w:webHidden/>
              </w:rPr>
              <w:instrText xml:space="preserve"> PAGEREF _Toc145970232 \h </w:instrText>
            </w:r>
            <w:r w:rsidR="00032261">
              <w:rPr>
                <w:noProof/>
                <w:webHidden/>
              </w:rPr>
            </w:r>
            <w:r w:rsidR="00032261">
              <w:rPr>
                <w:noProof/>
                <w:webHidden/>
              </w:rPr>
              <w:fldChar w:fldCharType="separate"/>
            </w:r>
            <w:r w:rsidR="00032261">
              <w:rPr>
                <w:noProof/>
                <w:webHidden/>
              </w:rPr>
              <w:t>2</w:t>
            </w:r>
            <w:r w:rsidR="00032261">
              <w:rPr>
                <w:noProof/>
                <w:webHidden/>
              </w:rPr>
              <w:fldChar w:fldCharType="end"/>
            </w:r>
          </w:hyperlink>
        </w:p>
        <w:p w14:paraId="7C2E9889" w14:textId="065EABED" w:rsidR="00032261" w:rsidRDefault="00000000">
          <w:pPr>
            <w:pStyle w:val="Verzeichnis1"/>
            <w:rPr>
              <w:rFonts w:asciiTheme="minorHAnsi" w:eastAsiaTheme="minorEastAsia" w:hAnsiTheme="minorHAnsi" w:cstheme="minorBidi"/>
              <w:noProof/>
              <w:kern w:val="2"/>
              <w:sz w:val="22"/>
              <w:szCs w:val="22"/>
              <w:lang w:eastAsia="de-CH"/>
              <w14:ligatures w14:val="standardContextual"/>
            </w:rPr>
          </w:pPr>
          <w:hyperlink w:anchor="_Toc145970233" w:history="1">
            <w:r w:rsidR="00032261" w:rsidRPr="0069277C">
              <w:rPr>
                <w:rStyle w:val="Hyperlink"/>
                <w:noProof/>
              </w:rPr>
              <w:t>1.3</w:t>
            </w:r>
            <w:r w:rsidR="00032261">
              <w:rPr>
                <w:rFonts w:asciiTheme="minorHAnsi" w:eastAsiaTheme="minorEastAsia" w:hAnsiTheme="minorHAnsi" w:cstheme="minorBidi"/>
                <w:noProof/>
                <w:kern w:val="2"/>
                <w:sz w:val="22"/>
                <w:szCs w:val="22"/>
                <w:lang w:eastAsia="de-CH"/>
                <w14:ligatures w14:val="standardContextual"/>
              </w:rPr>
              <w:tab/>
            </w:r>
            <w:r w:rsidR="00032261" w:rsidRPr="0069277C">
              <w:rPr>
                <w:rStyle w:val="Hyperlink"/>
                <w:noProof/>
              </w:rPr>
              <w:t>Beschreibung Protokoll zwischen Server und Client</w:t>
            </w:r>
            <w:r w:rsidR="00032261">
              <w:rPr>
                <w:noProof/>
                <w:webHidden/>
              </w:rPr>
              <w:tab/>
            </w:r>
            <w:r w:rsidR="00032261">
              <w:rPr>
                <w:noProof/>
                <w:webHidden/>
              </w:rPr>
              <w:fldChar w:fldCharType="begin"/>
            </w:r>
            <w:r w:rsidR="00032261">
              <w:rPr>
                <w:noProof/>
                <w:webHidden/>
              </w:rPr>
              <w:instrText xml:space="preserve"> PAGEREF _Toc145970233 \h </w:instrText>
            </w:r>
            <w:r w:rsidR="00032261">
              <w:rPr>
                <w:noProof/>
                <w:webHidden/>
              </w:rPr>
            </w:r>
            <w:r w:rsidR="00032261">
              <w:rPr>
                <w:noProof/>
                <w:webHidden/>
              </w:rPr>
              <w:fldChar w:fldCharType="separate"/>
            </w:r>
            <w:r w:rsidR="00032261">
              <w:rPr>
                <w:noProof/>
                <w:webHidden/>
              </w:rPr>
              <w:t>3</w:t>
            </w:r>
            <w:r w:rsidR="00032261">
              <w:rPr>
                <w:noProof/>
                <w:webHidden/>
              </w:rPr>
              <w:fldChar w:fldCharType="end"/>
            </w:r>
          </w:hyperlink>
        </w:p>
        <w:p w14:paraId="229EACA4" w14:textId="184D97E1" w:rsidR="00032261" w:rsidRDefault="00000000">
          <w:pPr>
            <w:pStyle w:val="Verzeichnis1"/>
            <w:rPr>
              <w:rFonts w:asciiTheme="minorHAnsi" w:eastAsiaTheme="minorEastAsia" w:hAnsiTheme="minorHAnsi" w:cstheme="minorBidi"/>
              <w:noProof/>
              <w:kern w:val="2"/>
              <w:sz w:val="22"/>
              <w:szCs w:val="22"/>
              <w:lang w:eastAsia="de-CH"/>
              <w14:ligatures w14:val="standardContextual"/>
            </w:rPr>
          </w:pPr>
          <w:hyperlink w:anchor="_Toc145970234" w:history="1">
            <w:r w:rsidR="00032261" w:rsidRPr="0069277C">
              <w:rPr>
                <w:rStyle w:val="Hyperlink"/>
                <w:noProof/>
              </w:rPr>
              <w:t>2.</w:t>
            </w:r>
            <w:r w:rsidR="00032261">
              <w:rPr>
                <w:rFonts w:asciiTheme="minorHAnsi" w:eastAsiaTheme="minorEastAsia" w:hAnsiTheme="minorHAnsi" w:cstheme="minorBidi"/>
                <w:noProof/>
                <w:kern w:val="2"/>
                <w:sz w:val="22"/>
                <w:szCs w:val="22"/>
                <w:lang w:eastAsia="de-CH"/>
                <w14:ligatures w14:val="standardContextual"/>
              </w:rPr>
              <w:tab/>
            </w:r>
            <w:r w:rsidR="00032261" w:rsidRPr="0069277C">
              <w:rPr>
                <w:rStyle w:val="Hyperlink"/>
                <w:noProof/>
              </w:rPr>
              <w:t>Terminplan</w:t>
            </w:r>
            <w:r w:rsidR="00032261">
              <w:rPr>
                <w:noProof/>
                <w:webHidden/>
              </w:rPr>
              <w:tab/>
            </w:r>
            <w:r w:rsidR="00032261">
              <w:rPr>
                <w:noProof/>
                <w:webHidden/>
              </w:rPr>
              <w:fldChar w:fldCharType="begin"/>
            </w:r>
            <w:r w:rsidR="00032261">
              <w:rPr>
                <w:noProof/>
                <w:webHidden/>
              </w:rPr>
              <w:instrText xml:space="preserve"> PAGEREF _Toc145970234 \h </w:instrText>
            </w:r>
            <w:r w:rsidR="00032261">
              <w:rPr>
                <w:noProof/>
                <w:webHidden/>
              </w:rPr>
            </w:r>
            <w:r w:rsidR="00032261">
              <w:rPr>
                <w:noProof/>
                <w:webHidden/>
              </w:rPr>
              <w:fldChar w:fldCharType="separate"/>
            </w:r>
            <w:r w:rsidR="00032261">
              <w:rPr>
                <w:noProof/>
                <w:webHidden/>
              </w:rPr>
              <w:t>4</w:t>
            </w:r>
            <w:r w:rsidR="00032261">
              <w:rPr>
                <w:noProof/>
                <w:webHidden/>
              </w:rPr>
              <w:fldChar w:fldCharType="end"/>
            </w:r>
          </w:hyperlink>
        </w:p>
        <w:p w14:paraId="3C51E692" w14:textId="3AE2E880" w:rsidR="00032261" w:rsidRDefault="00000000">
          <w:pPr>
            <w:pStyle w:val="Verzeichnis1"/>
            <w:rPr>
              <w:rFonts w:asciiTheme="minorHAnsi" w:eastAsiaTheme="minorEastAsia" w:hAnsiTheme="minorHAnsi" w:cstheme="minorBidi"/>
              <w:noProof/>
              <w:kern w:val="2"/>
              <w:sz w:val="22"/>
              <w:szCs w:val="22"/>
              <w:lang w:eastAsia="de-CH"/>
              <w14:ligatures w14:val="standardContextual"/>
            </w:rPr>
          </w:pPr>
          <w:hyperlink w:anchor="_Toc145970235" w:history="1">
            <w:r w:rsidR="00032261" w:rsidRPr="0069277C">
              <w:rPr>
                <w:rStyle w:val="Hyperlink"/>
                <w:noProof/>
              </w:rPr>
              <w:t>3.</w:t>
            </w:r>
            <w:r w:rsidR="00032261">
              <w:rPr>
                <w:rFonts w:asciiTheme="minorHAnsi" w:eastAsiaTheme="minorEastAsia" w:hAnsiTheme="minorHAnsi" w:cstheme="minorBidi"/>
                <w:noProof/>
                <w:kern w:val="2"/>
                <w:sz w:val="22"/>
                <w:szCs w:val="22"/>
                <w:lang w:eastAsia="de-CH"/>
                <w14:ligatures w14:val="standardContextual"/>
              </w:rPr>
              <w:tab/>
            </w:r>
            <w:r w:rsidR="00032261" w:rsidRPr="0069277C">
              <w:rPr>
                <w:rStyle w:val="Hyperlink"/>
                <w:noProof/>
              </w:rPr>
              <w:t>Projekttagebuch</w:t>
            </w:r>
            <w:r w:rsidR="00032261">
              <w:rPr>
                <w:noProof/>
                <w:webHidden/>
              </w:rPr>
              <w:tab/>
            </w:r>
            <w:r w:rsidR="00032261">
              <w:rPr>
                <w:noProof/>
                <w:webHidden/>
              </w:rPr>
              <w:fldChar w:fldCharType="begin"/>
            </w:r>
            <w:r w:rsidR="00032261">
              <w:rPr>
                <w:noProof/>
                <w:webHidden/>
              </w:rPr>
              <w:instrText xml:space="preserve"> PAGEREF _Toc145970235 \h </w:instrText>
            </w:r>
            <w:r w:rsidR="00032261">
              <w:rPr>
                <w:noProof/>
                <w:webHidden/>
              </w:rPr>
            </w:r>
            <w:r w:rsidR="00032261">
              <w:rPr>
                <w:noProof/>
                <w:webHidden/>
              </w:rPr>
              <w:fldChar w:fldCharType="separate"/>
            </w:r>
            <w:r w:rsidR="00032261">
              <w:rPr>
                <w:noProof/>
                <w:webHidden/>
              </w:rPr>
              <w:t>5</w:t>
            </w:r>
            <w:r w:rsidR="00032261">
              <w:rPr>
                <w:noProof/>
                <w:webHidden/>
              </w:rPr>
              <w:fldChar w:fldCharType="end"/>
            </w:r>
          </w:hyperlink>
        </w:p>
        <w:p w14:paraId="393044E1" w14:textId="2D074475" w:rsidR="00C96FED" w:rsidRPr="00CD5F0A" w:rsidRDefault="00C96FED" w:rsidP="00C96FED">
          <w:pPr>
            <w:rPr>
              <w:rFonts w:cs="Arial"/>
            </w:rPr>
          </w:pPr>
          <w:r w:rsidRPr="00CD5F0A">
            <w:rPr>
              <w:rFonts w:cs="Arial"/>
            </w:rPr>
            <w:fldChar w:fldCharType="end"/>
          </w:r>
        </w:p>
      </w:sdtContent>
    </w:sdt>
    <w:p w14:paraId="640ED7A3" w14:textId="04EA1196" w:rsidR="004B2A8F" w:rsidRPr="00CD5F0A" w:rsidRDefault="00E52474" w:rsidP="00806612">
      <w:pPr>
        <w:pStyle w:val="Titel"/>
      </w:pPr>
      <w:r w:rsidRPr="00CD5F0A">
        <w:br w:type="page"/>
      </w:r>
    </w:p>
    <w:p w14:paraId="5EB0B1C6" w14:textId="3863C3CE" w:rsidR="005D7C4D" w:rsidRDefault="005D7C4D" w:rsidP="005D7C4D">
      <w:pPr>
        <w:pStyle w:val="GliederungNummerierung"/>
      </w:pPr>
      <w:bookmarkStart w:id="0" w:name="_Toc145970230"/>
      <w:r>
        <w:lastRenderedPageBreak/>
        <w:t>Einleitung</w:t>
      </w:r>
      <w:bookmarkEnd w:id="0"/>
    </w:p>
    <w:p w14:paraId="79E9C969" w14:textId="47A052F5" w:rsidR="005D7C4D" w:rsidRPr="00056608" w:rsidRDefault="005D7C4D" w:rsidP="005D7C4D">
      <w:r>
        <w:t xml:space="preserve">Dieses Dokument entspricht der geforderten Projektdokumentation der Semesterarbeit im Fach Web Engineering. Nachfolgend wird das zu implementierende Spiel kurz erklärt. Anschliessend werden die Anforderungen und Randbedingungen definiert. Am Ende des Dokuments ist das fortlaufende Projekttagebuch aufgeführt. </w:t>
      </w:r>
    </w:p>
    <w:p w14:paraId="74C7AFDD" w14:textId="3E045792" w:rsidR="005D7C4D" w:rsidRDefault="00056608" w:rsidP="005D7C4D">
      <w:pPr>
        <w:pStyle w:val="GliederungNummerierung"/>
        <w:numPr>
          <w:ilvl w:val="1"/>
          <w:numId w:val="3"/>
        </w:numPr>
      </w:pPr>
      <w:bookmarkStart w:id="1" w:name="_Toc145970231"/>
      <w:r>
        <w:t>Spielidee und Spielregeln Memory</w:t>
      </w:r>
      <w:bookmarkEnd w:id="1"/>
    </w:p>
    <w:p w14:paraId="428875A2" w14:textId="6B39960F" w:rsidR="005D7C4D" w:rsidRDefault="005D7C4D" w:rsidP="005D7C4D">
      <w:pPr>
        <w:pStyle w:val="Listenabsatz"/>
        <w:numPr>
          <w:ilvl w:val="0"/>
          <w:numId w:val="27"/>
        </w:numPr>
      </w:pPr>
      <w:r>
        <w:t>Anzahl Spieler: 2</w:t>
      </w:r>
      <w:r w:rsidR="00056608">
        <w:t xml:space="preserve"> (können auch mehr Spieler sein, Randbedingung nur 2 Spieler)</w:t>
      </w:r>
    </w:p>
    <w:p w14:paraId="61B4F48E" w14:textId="7DF6B3CA" w:rsidR="005D7C4D" w:rsidRDefault="005D7C4D" w:rsidP="005D7C4D">
      <w:pPr>
        <w:pStyle w:val="Listenabsatz"/>
        <w:numPr>
          <w:ilvl w:val="0"/>
          <w:numId w:val="27"/>
        </w:numPr>
      </w:pPr>
      <w:r>
        <w:t xml:space="preserve">Ziel: Möglichst viele Memory-Paare (2x gleiche Karte) aufdecken. </w:t>
      </w:r>
    </w:p>
    <w:p w14:paraId="66B48E2B" w14:textId="7A3F2450" w:rsidR="005D7C4D" w:rsidRDefault="005D7C4D" w:rsidP="005D7C4D">
      <w:pPr>
        <w:pStyle w:val="Listenabsatz"/>
        <w:numPr>
          <w:ilvl w:val="0"/>
          <w:numId w:val="27"/>
        </w:numPr>
      </w:pPr>
      <w:r>
        <w:t xml:space="preserve">Start: Im Spiel gibt es eine gerade Anzahl Bilder. Dabei gibt es jedes Bild genau zwei mal. Am Anfang des Spiels werden alle Bilder gemischelt und verdeckt angeordnet. </w:t>
      </w:r>
    </w:p>
    <w:p w14:paraId="1A4B38A2" w14:textId="362A3B41" w:rsidR="005D7C4D" w:rsidRDefault="005D7C4D" w:rsidP="005D7C4D">
      <w:pPr>
        <w:pStyle w:val="Listenabsatz"/>
        <w:numPr>
          <w:ilvl w:val="0"/>
          <w:numId w:val="27"/>
        </w:numPr>
      </w:pPr>
      <w:r>
        <w:t xml:space="preserve">Spieler 1: Spieler 1 fängt an. Dieser Spieler kann jetzt zwei einzelne Bilder umdrehen und das Bild anschauen. Die anderen Mitspieler dürfen das aufgedeckte Bild auch ansehen. Jetzt gibt es zwei Möglichkeiten: </w:t>
      </w:r>
    </w:p>
    <w:p w14:paraId="0651E35E" w14:textId="0EF409E5" w:rsidR="005D7C4D" w:rsidRDefault="005D7C4D" w:rsidP="005D7C4D">
      <w:pPr>
        <w:pStyle w:val="Listenabsatz"/>
        <w:numPr>
          <w:ilvl w:val="1"/>
          <w:numId w:val="27"/>
        </w:numPr>
      </w:pPr>
      <w:r>
        <w:t>1. 2x gleiches Bild: Der Spieler erhält einen Punkt, die Karten werden entfernt und der gleiche Spieler darf sein Glück nochmals versuchen mit 2 neuen Bilder, welche er aufdeckte</w:t>
      </w:r>
    </w:p>
    <w:p w14:paraId="17ADD8CB" w14:textId="6A36A8F1" w:rsidR="005D7C4D" w:rsidRDefault="005D7C4D" w:rsidP="005D7C4D">
      <w:pPr>
        <w:pStyle w:val="Listenabsatz"/>
        <w:numPr>
          <w:ilvl w:val="1"/>
          <w:numId w:val="27"/>
        </w:numPr>
      </w:pPr>
      <w:r>
        <w:t>2. 2 unterschiedliche Bilder: Leider erhält der Spieler keinen Punkt und die Bilder werden wider verdeckt hingelegt. Der nächste Spieler ist dran.</w:t>
      </w:r>
    </w:p>
    <w:p w14:paraId="5BFC5D66" w14:textId="2FCAF5CA" w:rsidR="005D7C4D" w:rsidRDefault="005D7C4D" w:rsidP="005D7C4D">
      <w:pPr>
        <w:pStyle w:val="Listenabsatz"/>
        <w:numPr>
          <w:ilvl w:val="0"/>
          <w:numId w:val="27"/>
        </w:numPr>
      </w:pPr>
      <w:r>
        <w:t>Spieler 2: Analog Spieler 1</w:t>
      </w:r>
    </w:p>
    <w:p w14:paraId="04066E37" w14:textId="5DEBB398" w:rsidR="005D7C4D" w:rsidRDefault="005D7C4D" w:rsidP="005D7C4D">
      <w:pPr>
        <w:pStyle w:val="Listenabsatz"/>
        <w:numPr>
          <w:ilvl w:val="0"/>
          <w:numId w:val="27"/>
        </w:numPr>
      </w:pPr>
      <w:r>
        <w:t>Spielende: Sobald alle Bild-Paare gefunden worden sind, ist das Spiel fertig. Der Spieler mit dem höchsten Score (Anzahl aufgedeckte Bild-Paare) gewinnt.</w:t>
      </w:r>
    </w:p>
    <w:p w14:paraId="69E739AD" w14:textId="77777777" w:rsidR="00056608" w:rsidRDefault="00056608" w:rsidP="005D7C4D">
      <w:pPr>
        <w:pStyle w:val="Listenabsatz"/>
        <w:numPr>
          <w:ilvl w:val="0"/>
          <w:numId w:val="27"/>
        </w:numPr>
      </w:pPr>
      <w:r>
        <w:t xml:space="preserve">3 Levels: </w:t>
      </w:r>
    </w:p>
    <w:p w14:paraId="023F4EE0" w14:textId="60632BB3" w:rsidR="00056608" w:rsidRDefault="00056608" w:rsidP="00056608">
      <w:pPr>
        <w:pStyle w:val="Listenabsatz"/>
        <w:numPr>
          <w:ilvl w:val="1"/>
          <w:numId w:val="27"/>
        </w:numPr>
      </w:pPr>
      <w:r>
        <w:t>Level 1: Kartenset mit 10Bild Paaren</w:t>
      </w:r>
    </w:p>
    <w:p w14:paraId="02284443" w14:textId="4E26DD58" w:rsidR="00056608" w:rsidRDefault="00056608" w:rsidP="00056608">
      <w:pPr>
        <w:pStyle w:val="Listenabsatz"/>
        <w:numPr>
          <w:ilvl w:val="1"/>
          <w:numId w:val="27"/>
        </w:numPr>
      </w:pPr>
      <w:r>
        <w:t>Level 2: Kartenset mit 20 Bild Paaren</w:t>
      </w:r>
    </w:p>
    <w:p w14:paraId="780E8C30" w14:textId="0FF83DC1" w:rsidR="00056608" w:rsidRDefault="00056608" w:rsidP="00056608">
      <w:pPr>
        <w:pStyle w:val="Listenabsatz"/>
        <w:numPr>
          <w:ilvl w:val="1"/>
          <w:numId w:val="27"/>
        </w:numPr>
      </w:pPr>
      <w:r>
        <w:t>Level 3: Kartenset mit 30 Bild Paaren</w:t>
      </w:r>
      <w:r w:rsidR="005D7C4D">
        <w:t xml:space="preserve"> </w:t>
      </w:r>
    </w:p>
    <w:p w14:paraId="63455554" w14:textId="51FE0D01" w:rsidR="00056608" w:rsidRDefault="00056608" w:rsidP="005D7C4D">
      <w:pPr>
        <w:pStyle w:val="Listenabsatz"/>
        <w:numPr>
          <w:ilvl w:val="0"/>
          <w:numId w:val="27"/>
        </w:numPr>
      </w:pPr>
      <w:r>
        <w:t>Spielform: Rundenbasiertes Spiel -&gt; es können mehrere Runden hintereinander gespielt werden. Der Score bleibt, bis ein Spieler das Spiel verlässt.</w:t>
      </w:r>
    </w:p>
    <w:p w14:paraId="4550CCA8" w14:textId="77777777" w:rsidR="005D7C4D" w:rsidRDefault="005D7C4D" w:rsidP="005D7C4D"/>
    <w:p w14:paraId="4F5234C2" w14:textId="77777777" w:rsidR="00056608" w:rsidRDefault="00056608" w:rsidP="00056608">
      <w:pPr>
        <w:pStyle w:val="GliederungNummerierung"/>
        <w:numPr>
          <w:ilvl w:val="1"/>
          <w:numId w:val="3"/>
        </w:numPr>
      </w:pPr>
      <w:bookmarkStart w:id="2" w:name="_Toc145970232"/>
      <w:r w:rsidRPr="00056608">
        <w:t>Beschreibung der Anforderungen</w:t>
      </w:r>
      <w:bookmarkEnd w:id="2"/>
      <w:r w:rsidRPr="00056608">
        <w:t xml:space="preserve"> </w:t>
      </w:r>
    </w:p>
    <w:p w14:paraId="7C7B6D8A" w14:textId="5EC8F4D3" w:rsidR="008235F2" w:rsidRDefault="008235F2" w:rsidP="005D7C4D">
      <w:r>
        <w:t>Funktionale Anforderungen</w:t>
      </w:r>
    </w:p>
    <w:tbl>
      <w:tblPr>
        <w:tblStyle w:val="Tabellenraster"/>
        <w:tblW w:w="0" w:type="auto"/>
        <w:tblLook w:val="04A0" w:firstRow="1" w:lastRow="0" w:firstColumn="1" w:lastColumn="0" w:noHBand="0" w:noVBand="1"/>
      </w:tblPr>
      <w:tblGrid>
        <w:gridCol w:w="851"/>
        <w:gridCol w:w="2126"/>
        <w:gridCol w:w="4820"/>
        <w:gridCol w:w="1273"/>
      </w:tblGrid>
      <w:tr w:rsidR="008235F2" w14:paraId="4FC54AFA" w14:textId="77777777" w:rsidTr="008235F2">
        <w:tc>
          <w:tcPr>
            <w:tcW w:w="851" w:type="dxa"/>
          </w:tcPr>
          <w:p w14:paraId="09B75119" w14:textId="46FF7A8A" w:rsidR="008235F2" w:rsidRDefault="008235F2" w:rsidP="005D7C4D">
            <w:r>
              <w:t>Nr.</w:t>
            </w:r>
          </w:p>
        </w:tc>
        <w:tc>
          <w:tcPr>
            <w:tcW w:w="2126" w:type="dxa"/>
          </w:tcPr>
          <w:p w14:paraId="58AEF4D6" w14:textId="4EACA78F" w:rsidR="008235F2" w:rsidRDefault="008235F2" w:rsidP="005D7C4D">
            <w:r>
              <w:t>Thema</w:t>
            </w:r>
          </w:p>
        </w:tc>
        <w:tc>
          <w:tcPr>
            <w:tcW w:w="4820" w:type="dxa"/>
          </w:tcPr>
          <w:p w14:paraId="4AF39DE4" w14:textId="73FF01B5" w:rsidR="008235F2" w:rsidRDefault="008235F2" w:rsidP="005D7C4D">
            <w:r>
              <w:t>Beschreibung</w:t>
            </w:r>
          </w:p>
        </w:tc>
        <w:tc>
          <w:tcPr>
            <w:tcW w:w="1273" w:type="dxa"/>
          </w:tcPr>
          <w:p w14:paraId="7EFD2019" w14:textId="447E772B" w:rsidR="008235F2" w:rsidRDefault="008235F2" w:rsidP="005D7C4D">
            <w:r>
              <w:t>M = MUSS K = KANN</w:t>
            </w:r>
          </w:p>
        </w:tc>
      </w:tr>
      <w:tr w:rsidR="008235F2" w14:paraId="516ED3D0" w14:textId="77777777" w:rsidTr="008235F2">
        <w:tc>
          <w:tcPr>
            <w:tcW w:w="851" w:type="dxa"/>
          </w:tcPr>
          <w:p w14:paraId="5EDA483D" w14:textId="11F4EABA" w:rsidR="008235F2" w:rsidRDefault="008235F2" w:rsidP="005D7C4D">
            <w:r>
              <w:t>F01</w:t>
            </w:r>
          </w:p>
        </w:tc>
        <w:tc>
          <w:tcPr>
            <w:tcW w:w="2126" w:type="dxa"/>
          </w:tcPr>
          <w:p w14:paraId="771229D1" w14:textId="3ED56B7A" w:rsidR="008235F2" w:rsidRDefault="0070358A" w:rsidP="005D7C4D">
            <w:r>
              <w:t>Anmeldung</w:t>
            </w:r>
          </w:p>
        </w:tc>
        <w:tc>
          <w:tcPr>
            <w:tcW w:w="4820" w:type="dxa"/>
          </w:tcPr>
          <w:p w14:paraId="1E8FB4B2" w14:textId="77777777" w:rsidR="008235F2" w:rsidRDefault="0070358A" w:rsidP="005D7C4D">
            <w:r>
              <w:t xml:space="preserve">Anmeldung um in den Spielraum zu kommen. </w:t>
            </w:r>
          </w:p>
          <w:p w14:paraId="0EDB3914" w14:textId="3DE32AD2" w:rsidR="0070358A" w:rsidRDefault="0070358A" w:rsidP="0070358A">
            <w:r>
              <w:t>Nach jedem verlassen des Spiels wird der Nutzer wider gelöscht. Erneut Anmelden.</w:t>
            </w:r>
          </w:p>
        </w:tc>
        <w:tc>
          <w:tcPr>
            <w:tcW w:w="1273" w:type="dxa"/>
          </w:tcPr>
          <w:p w14:paraId="0B297B60" w14:textId="5996AF59" w:rsidR="008235F2" w:rsidRDefault="00A05B3E" w:rsidP="005D7C4D">
            <w:r>
              <w:t>M</w:t>
            </w:r>
          </w:p>
        </w:tc>
      </w:tr>
      <w:tr w:rsidR="00A05B3E" w14:paraId="002D9C4F" w14:textId="77777777" w:rsidTr="008235F2">
        <w:tc>
          <w:tcPr>
            <w:tcW w:w="851" w:type="dxa"/>
          </w:tcPr>
          <w:p w14:paraId="2A644BEC" w14:textId="57E61EB2" w:rsidR="00A05B3E" w:rsidRDefault="00A05B3E" w:rsidP="00A05B3E">
            <w:r>
              <w:t>F02</w:t>
            </w:r>
          </w:p>
        </w:tc>
        <w:tc>
          <w:tcPr>
            <w:tcW w:w="2126" w:type="dxa"/>
          </w:tcPr>
          <w:p w14:paraId="64C161D1" w14:textId="7183A8C2" w:rsidR="00A05B3E" w:rsidRDefault="00A05B3E" w:rsidP="00A05B3E">
            <w:r>
              <w:t>Chatfunktion</w:t>
            </w:r>
          </w:p>
        </w:tc>
        <w:tc>
          <w:tcPr>
            <w:tcW w:w="4820" w:type="dxa"/>
          </w:tcPr>
          <w:p w14:paraId="69D27AE5" w14:textId="0BE1C001" w:rsidR="00A05B3E" w:rsidRDefault="00A05B3E" w:rsidP="00A05B3E">
            <w:r>
              <w:t xml:space="preserve">Nicht während des Spiels, sondern vor dem Spiel kann gechattet werden. Dabei gibt es einfach ein «Forums-Chat». </w:t>
            </w:r>
          </w:p>
        </w:tc>
        <w:tc>
          <w:tcPr>
            <w:tcW w:w="1273" w:type="dxa"/>
          </w:tcPr>
          <w:p w14:paraId="4AC19994" w14:textId="0942144D" w:rsidR="00A05B3E" w:rsidRDefault="00CA0930" w:rsidP="00A05B3E">
            <w:r>
              <w:t>K</w:t>
            </w:r>
          </w:p>
        </w:tc>
      </w:tr>
      <w:tr w:rsidR="00A05B3E" w14:paraId="546E8DC6" w14:textId="77777777" w:rsidTr="008235F2">
        <w:tc>
          <w:tcPr>
            <w:tcW w:w="851" w:type="dxa"/>
          </w:tcPr>
          <w:p w14:paraId="70D2387F" w14:textId="2319012C" w:rsidR="00A05B3E" w:rsidRDefault="00A05B3E" w:rsidP="00A05B3E">
            <w:r>
              <w:t>F03</w:t>
            </w:r>
          </w:p>
        </w:tc>
        <w:tc>
          <w:tcPr>
            <w:tcW w:w="2126" w:type="dxa"/>
          </w:tcPr>
          <w:p w14:paraId="4BCE4A03" w14:textId="707CB03B" w:rsidR="00A05B3E" w:rsidRDefault="00A05B3E" w:rsidP="00A05B3E">
            <w:r>
              <w:t>Spiel Starten</w:t>
            </w:r>
          </w:p>
        </w:tc>
        <w:tc>
          <w:tcPr>
            <w:tcW w:w="4820" w:type="dxa"/>
          </w:tcPr>
          <w:p w14:paraId="326896FB" w14:textId="14A90212" w:rsidR="00A05B3E" w:rsidRDefault="00A05B3E" w:rsidP="00A05B3E">
            <w:r>
              <w:t>Freier Spieler wird automatisch gesucht</w:t>
            </w:r>
          </w:p>
          <w:p w14:paraId="43FA3047" w14:textId="75FDB717" w:rsidR="00A05B3E" w:rsidRDefault="00A05B3E" w:rsidP="00A05B3E">
            <w:r>
              <w:t>Spiel Starten</w:t>
            </w:r>
          </w:p>
        </w:tc>
        <w:tc>
          <w:tcPr>
            <w:tcW w:w="1273" w:type="dxa"/>
          </w:tcPr>
          <w:p w14:paraId="701AEFCD" w14:textId="11AB0559" w:rsidR="00A05B3E" w:rsidRDefault="00A05B3E" w:rsidP="00A05B3E">
            <w:r>
              <w:t>K</w:t>
            </w:r>
          </w:p>
        </w:tc>
      </w:tr>
      <w:tr w:rsidR="00A05B3E" w14:paraId="04AC78EB" w14:textId="77777777" w:rsidTr="008235F2">
        <w:tc>
          <w:tcPr>
            <w:tcW w:w="851" w:type="dxa"/>
          </w:tcPr>
          <w:p w14:paraId="3041B9F9" w14:textId="1333F670" w:rsidR="00A05B3E" w:rsidRDefault="00A05B3E" w:rsidP="00A05B3E">
            <w:r>
              <w:t>F04</w:t>
            </w:r>
          </w:p>
        </w:tc>
        <w:tc>
          <w:tcPr>
            <w:tcW w:w="2126" w:type="dxa"/>
          </w:tcPr>
          <w:p w14:paraId="64886583" w14:textId="183124FA" w:rsidR="00A05B3E" w:rsidRDefault="00A05B3E" w:rsidP="00A05B3E">
            <w:r>
              <w:t>Score</w:t>
            </w:r>
          </w:p>
        </w:tc>
        <w:tc>
          <w:tcPr>
            <w:tcW w:w="4820" w:type="dxa"/>
          </w:tcPr>
          <w:p w14:paraId="5FAB4D8C" w14:textId="068A204E" w:rsidR="00A05B3E" w:rsidRDefault="00A05B3E" w:rsidP="00A05B3E">
            <w:r>
              <w:t>Score (solange man das Spiel nicht verlässt): Jedes gewonnene Spiel gibt 1 Punkt</w:t>
            </w:r>
          </w:p>
        </w:tc>
        <w:tc>
          <w:tcPr>
            <w:tcW w:w="1273" w:type="dxa"/>
          </w:tcPr>
          <w:p w14:paraId="49CAD078" w14:textId="623B35DA" w:rsidR="00A05B3E" w:rsidRDefault="00A05B3E" w:rsidP="00A05B3E">
            <w:r>
              <w:t>M</w:t>
            </w:r>
          </w:p>
        </w:tc>
      </w:tr>
      <w:tr w:rsidR="00A05B3E" w14:paraId="73C15470" w14:textId="77777777" w:rsidTr="008235F2">
        <w:tc>
          <w:tcPr>
            <w:tcW w:w="851" w:type="dxa"/>
          </w:tcPr>
          <w:p w14:paraId="67A7835F" w14:textId="4F50924B" w:rsidR="00A05B3E" w:rsidRDefault="00A05B3E" w:rsidP="00A05B3E">
            <w:r>
              <w:t>F05</w:t>
            </w:r>
          </w:p>
        </w:tc>
        <w:tc>
          <w:tcPr>
            <w:tcW w:w="2126" w:type="dxa"/>
          </w:tcPr>
          <w:p w14:paraId="2067AF9A" w14:textId="1070263A" w:rsidR="00A05B3E" w:rsidRDefault="00A05B3E" w:rsidP="00A05B3E">
            <w:r>
              <w:t>Aktueller Score</w:t>
            </w:r>
          </w:p>
        </w:tc>
        <w:tc>
          <w:tcPr>
            <w:tcW w:w="4820" w:type="dxa"/>
          </w:tcPr>
          <w:p w14:paraId="44C8637D" w14:textId="4AD3997E" w:rsidR="00A05B3E" w:rsidRDefault="00A05B3E" w:rsidP="00A05B3E">
            <w:r>
              <w:t xml:space="preserve">Score während dem Spiel selbst (aktueller Spielstand) solange Game noch nicht abgeschlossen ist. Dieser wird nach dem beenden </w:t>
            </w:r>
            <w:r>
              <w:lastRenderedPageBreak/>
              <w:t>des Spiels wieder auf 0 gesetzt und der Gewinner erhält ein Siegespunkt. Siehe F05.</w:t>
            </w:r>
          </w:p>
        </w:tc>
        <w:tc>
          <w:tcPr>
            <w:tcW w:w="1273" w:type="dxa"/>
          </w:tcPr>
          <w:p w14:paraId="569D8342" w14:textId="148DD40D" w:rsidR="00A05B3E" w:rsidRDefault="00A05B3E" w:rsidP="00A05B3E">
            <w:r>
              <w:lastRenderedPageBreak/>
              <w:t>M</w:t>
            </w:r>
          </w:p>
        </w:tc>
      </w:tr>
      <w:tr w:rsidR="00A05B3E" w14:paraId="702D1D91" w14:textId="77777777" w:rsidTr="008235F2">
        <w:tc>
          <w:tcPr>
            <w:tcW w:w="851" w:type="dxa"/>
          </w:tcPr>
          <w:p w14:paraId="10044540" w14:textId="610918B1" w:rsidR="00A05B3E" w:rsidRDefault="00A05B3E" w:rsidP="00A05B3E">
            <w:r>
              <w:t>F06</w:t>
            </w:r>
          </w:p>
        </w:tc>
        <w:tc>
          <w:tcPr>
            <w:tcW w:w="2126" w:type="dxa"/>
          </w:tcPr>
          <w:p w14:paraId="0EE15296" w14:textId="4F2F396D" w:rsidR="00A05B3E" w:rsidRDefault="00A05B3E" w:rsidP="00A05B3E">
            <w:r>
              <w:t>Freunde herausfordern</w:t>
            </w:r>
          </w:p>
        </w:tc>
        <w:tc>
          <w:tcPr>
            <w:tcW w:w="4820" w:type="dxa"/>
          </w:tcPr>
          <w:p w14:paraId="752A1004" w14:textId="1CF767C0" w:rsidR="00A05B3E" w:rsidRDefault="00A05B3E" w:rsidP="00A05B3E">
            <w:r>
              <w:t>Gegen Freunde spielen. Spezifische Spieler für ein Spiel auswählen.</w:t>
            </w:r>
          </w:p>
        </w:tc>
        <w:tc>
          <w:tcPr>
            <w:tcW w:w="1273" w:type="dxa"/>
          </w:tcPr>
          <w:p w14:paraId="69B56D40" w14:textId="2DC9AA8E" w:rsidR="00A05B3E" w:rsidRDefault="00A05B3E" w:rsidP="00A05B3E">
            <w:r>
              <w:t>M</w:t>
            </w:r>
          </w:p>
        </w:tc>
      </w:tr>
      <w:tr w:rsidR="00A05B3E" w14:paraId="6D81172B" w14:textId="77777777" w:rsidTr="008235F2">
        <w:tc>
          <w:tcPr>
            <w:tcW w:w="851" w:type="dxa"/>
          </w:tcPr>
          <w:p w14:paraId="4D5278DA" w14:textId="2F952D00" w:rsidR="00A05B3E" w:rsidRDefault="00A05B3E" w:rsidP="00A05B3E">
            <w:r>
              <w:t>F07</w:t>
            </w:r>
          </w:p>
        </w:tc>
        <w:tc>
          <w:tcPr>
            <w:tcW w:w="2126" w:type="dxa"/>
          </w:tcPr>
          <w:p w14:paraId="6FF31218" w14:textId="44D562D5" w:rsidR="00A05B3E" w:rsidRDefault="00A05B3E" w:rsidP="00A05B3E">
            <w:r>
              <w:t>Spiel verlassen / abbrechen</w:t>
            </w:r>
          </w:p>
        </w:tc>
        <w:tc>
          <w:tcPr>
            <w:tcW w:w="4820" w:type="dxa"/>
          </w:tcPr>
          <w:p w14:paraId="5B0A06D2" w14:textId="0345A274" w:rsidR="00A05B3E" w:rsidRDefault="00A05B3E" w:rsidP="00A05B3E">
            <w:r>
              <w:t>Aktuelles Spiel verlassen / abbrechen</w:t>
            </w:r>
          </w:p>
        </w:tc>
        <w:tc>
          <w:tcPr>
            <w:tcW w:w="1273" w:type="dxa"/>
          </w:tcPr>
          <w:p w14:paraId="2AB499E8" w14:textId="27328EA2" w:rsidR="00A05B3E" w:rsidRDefault="00A05B3E" w:rsidP="00A05B3E">
            <w:r>
              <w:t>K</w:t>
            </w:r>
          </w:p>
        </w:tc>
      </w:tr>
      <w:tr w:rsidR="00A05B3E" w14:paraId="3BCC8CAF" w14:textId="77777777" w:rsidTr="008235F2">
        <w:tc>
          <w:tcPr>
            <w:tcW w:w="851" w:type="dxa"/>
          </w:tcPr>
          <w:p w14:paraId="59DB816F" w14:textId="0DD2B7B2" w:rsidR="00A05B3E" w:rsidRDefault="00A05B3E" w:rsidP="00A05B3E">
            <w:r>
              <w:t>F08</w:t>
            </w:r>
          </w:p>
        </w:tc>
        <w:tc>
          <w:tcPr>
            <w:tcW w:w="2126" w:type="dxa"/>
          </w:tcPr>
          <w:p w14:paraId="55016048" w14:textId="0AD6084E" w:rsidR="00A05B3E" w:rsidRDefault="00A05B3E" w:rsidP="00A05B3E">
            <w:r>
              <w:t>Beim Server abmelden</w:t>
            </w:r>
          </w:p>
        </w:tc>
        <w:tc>
          <w:tcPr>
            <w:tcW w:w="4820" w:type="dxa"/>
          </w:tcPr>
          <w:p w14:paraId="30D785A5" w14:textId="05A69541" w:rsidR="00A05B3E" w:rsidRDefault="00A05B3E" w:rsidP="00A05B3E"/>
        </w:tc>
        <w:tc>
          <w:tcPr>
            <w:tcW w:w="1273" w:type="dxa"/>
          </w:tcPr>
          <w:p w14:paraId="572EDC76" w14:textId="27A35482" w:rsidR="00A05B3E" w:rsidRDefault="00A05B3E" w:rsidP="00A05B3E">
            <w:r>
              <w:t>K</w:t>
            </w:r>
          </w:p>
        </w:tc>
      </w:tr>
      <w:tr w:rsidR="00A05B3E" w14:paraId="5C452C15" w14:textId="77777777" w:rsidTr="008235F2">
        <w:tc>
          <w:tcPr>
            <w:tcW w:w="851" w:type="dxa"/>
          </w:tcPr>
          <w:p w14:paraId="48C48FE8" w14:textId="243530F1" w:rsidR="00A05B3E" w:rsidRDefault="00A05B3E" w:rsidP="00A05B3E">
            <w:r>
              <w:t>F09</w:t>
            </w:r>
          </w:p>
        </w:tc>
        <w:tc>
          <w:tcPr>
            <w:tcW w:w="2126" w:type="dxa"/>
          </w:tcPr>
          <w:p w14:paraId="37D18655" w14:textId="1B46D82A" w:rsidR="00A05B3E" w:rsidRDefault="00A05B3E" w:rsidP="00A05B3E">
            <w:r>
              <w:t>Spielzug</w:t>
            </w:r>
          </w:p>
        </w:tc>
        <w:tc>
          <w:tcPr>
            <w:tcW w:w="4820" w:type="dxa"/>
          </w:tcPr>
          <w:p w14:paraId="7C1B368E" w14:textId="0DF53EDD" w:rsidR="00A05B3E" w:rsidRDefault="00A05B3E" w:rsidP="00A05B3E">
            <w:r>
              <w:t xml:space="preserve">2 Spielkarten per Klick umdrehen. Sobald beide aufgedeckt für 5 Sekunden sichtbar -&gt; danach drehen sich die Karten wieder um. </w:t>
            </w:r>
          </w:p>
        </w:tc>
        <w:tc>
          <w:tcPr>
            <w:tcW w:w="1273" w:type="dxa"/>
          </w:tcPr>
          <w:p w14:paraId="3B08D0F5" w14:textId="74DE403B" w:rsidR="00A05B3E" w:rsidRDefault="00A05B3E" w:rsidP="00A05B3E">
            <w:r>
              <w:t>M</w:t>
            </w:r>
          </w:p>
        </w:tc>
      </w:tr>
      <w:tr w:rsidR="00A05B3E" w14:paraId="76FA7703" w14:textId="77777777" w:rsidTr="008235F2">
        <w:tc>
          <w:tcPr>
            <w:tcW w:w="851" w:type="dxa"/>
          </w:tcPr>
          <w:p w14:paraId="7F65D473" w14:textId="741717E4" w:rsidR="00A05B3E" w:rsidRDefault="00A05B3E" w:rsidP="00A05B3E">
            <w:r>
              <w:t>F10</w:t>
            </w:r>
          </w:p>
        </w:tc>
        <w:tc>
          <w:tcPr>
            <w:tcW w:w="2126" w:type="dxa"/>
          </w:tcPr>
          <w:p w14:paraId="00943964" w14:textId="24D20767" w:rsidR="00A05B3E" w:rsidRDefault="00A05B3E" w:rsidP="00A05B3E">
            <w:r>
              <w:t>Revenge</w:t>
            </w:r>
          </w:p>
        </w:tc>
        <w:tc>
          <w:tcPr>
            <w:tcW w:w="4820" w:type="dxa"/>
          </w:tcPr>
          <w:p w14:paraId="516A5D4F" w14:textId="662A137C" w:rsidR="00A05B3E" w:rsidRDefault="00A05B3E" w:rsidP="00A05B3E">
            <w:r>
              <w:t>Aktueller Gegner direkt nochmals herausfordern, bevor man wieder auf die Landing Page kommt.</w:t>
            </w:r>
          </w:p>
        </w:tc>
        <w:tc>
          <w:tcPr>
            <w:tcW w:w="1273" w:type="dxa"/>
          </w:tcPr>
          <w:p w14:paraId="788A9170" w14:textId="773A58E1" w:rsidR="00A05B3E" w:rsidRDefault="00A05B3E" w:rsidP="00A05B3E">
            <w:r>
              <w:t>K</w:t>
            </w:r>
          </w:p>
        </w:tc>
      </w:tr>
      <w:tr w:rsidR="00A05B3E" w14:paraId="4D57DA45" w14:textId="77777777" w:rsidTr="008235F2">
        <w:tc>
          <w:tcPr>
            <w:tcW w:w="851" w:type="dxa"/>
          </w:tcPr>
          <w:p w14:paraId="6F4D40D1" w14:textId="78158AEA" w:rsidR="00A05B3E" w:rsidRDefault="00A05B3E" w:rsidP="00A05B3E">
            <w:r>
              <w:t>F11</w:t>
            </w:r>
          </w:p>
        </w:tc>
        <w:tc>
          <w:tcPr>
            <w:tcW w:w="2126" w:type="dxa"/>
          </w:tcPr>
          <w:p w14:paraId="01BC9055" w14:textId="4E800C56" w:rsidR="00A05B3E" w:rsidRDefault="00A05B3E" w:rsidP="00A05B3E">
            <w:r>
              <w:t>Level</w:t>
            </w:r>
          </w:p>
        </w:tc>
        <w:tc>
          <w:tcPr>
            <w:tcW w:w="4820" w:type="dxa"/>
          </w:tcPr>
          <w:p w14:paraId="39F9D0D7" w14:textId="64AA6552" w:rsidR="00A05B3E" w:rsidRDefault="00A05B3E" w:rsidP="00A05B3E">
            <w:r>
              <w:t>Level auswählen (nachdem ein Spieler ausgewählt wurde). Das Level wird von dem Spieler gewählt, welche «gefordert» hat.</w:t>
            </w:r>
          </w:p>
        </w:tc>
        <w:tc>
          <w:tcPr>
            <w:tcW w:w="1273" w:type="dxa"/>
          </w:tcPr>
          <w:p w14:paraId="3FCD9848" w14:textId="5254BE42" w:rsidR="00A05B3E" w:rsidRDefault="00A05B3E" w:rsidP="00A05B3E">
            <w:r>
              <w:t>M</w:t>
            </w:r>
          </w:p>
        </w:tc>
      </w:tr>
      <w:tr w:rsidR="00A05B3E" w14:paraId="6FC5B44F" w14:textId="77777777" w:rsidTr="008235F2">
        <w:tc>
          <w:tcPr>
            <w:tcW w:w="851" w:type="dxa"/>
          </w:tcPr>
          <w:p w14:paraId="04593464" w14:textId="113A707D" w:rsidR="00A05B3E" w:rsidRDefault="00A05B3E" w:rsidP="00A05B3E">
            <w:r>
              <w:t>F12</w:t>
            </w:r>
          </w:p>
        </w:tc>
        <w:tc>
          <w:tcPr>
            <w:tcW w:w="2126" w:type="dxa"/>
          </w:tcPr>
          <w:p w14:paraId="6D3B9E5E" w14:textId="01C01231" w:rsidR="00A05B3E" w:rsidRDefault="00A05B3E" w:rsidP="00A05B3E">
            <w:r>
              <w:t>Game Sound</w:t>
            </w:r>
          </w:p>
        </w:tc>
        <w:tc>
          <w:tcPr>
            <w:tcW w:w="4820" w:type="dxa"/>
          </w:tcPr>
          <w:p w14:paraId="233773A6" w14:textId="2BDD73B3" w:rsidR="00A05B3E" w:rsidRDefault="00A05B3E" w:rsidP="00A05B3E">
            <w:r>
              <w:t>Ev. coole Musik zum Game</w:t>
            </w:r>
          </w:p>
        </w:tc>
        <w:tc>
          <w:tcPr>
            <w:tcW w:w="1273" w:type="dxa"/>
          </w:tcPr>
          <w:p w14:paraId="215C5F6E" w14:textId="69AC5CC9" w:rsidR="00A05B3E" w:rsidRDefault="00A05B3E" w:rsidP="00A05B3E">
            <w:r>
              <w:t>K</w:t>
            </w:r>
          </w:p>
        </w:tc>
      </w:tr>
      <w:tr w:rsidR="00A05B3E" w14:paraId="5CEABAF7" w14:textId="77777777" w:rsidTr="008235F2">
        <w:tc>
          <w:tcPr>
            <w:tcW w:w="851" w:type="dxa"/>
          </w:tcPr>
          <w:p w14:paraId="587562CB" w14:textId="56B7D2D7" w:rsidR="00A05B3E" w:rsidRDefault="00A05B3E" w:rsidP="00A05B3E">
            <w:r>
              <w:t>F13</w:t>
            </w:r>
          </w:p>
        </w:tc>
        <w:tc>
          <w:tcPr>
            <w:tcW w:w="2126" w:type="dxa"/>
          </w:tcPr>
          <w:p w14:paraId="2A5BE608" w14:textId="367CC0F7" w:rsidR="00A05B3E" w:rsidRDefault="00A05B3E" w:rsidP="00A05B3E">
            <w:r>
              <w:t>Einzelchat</w:t>
            </w:r>
            <w:r w:rsidR="00CA0930">
              <w:t xml:space="preserve"> während Spiel</w:t>
            </w:r>
          </w:p>
        </w:tc>
        <w:tc>
          <w:tcPr>
            <w:tcW w:w="4820" w:type="dxa"/>
          </w:tcPr>
          <w:p w14:paraId="2294840B" w14:textId="3EBA8644" w:rsidR="00A05B3E" w:rsidRDefault="00A05B3E" w:rsidP="00A05B3E">
            <w:r>
              <w:t xml:space="preserve">Chat mit einzelnen Spieler </w:t>
            </w:r>
            <w:r w:rsidR="00CA0930">
              <w:t>während eines Spiels.</w:t>
            </w:r>
          </w:p>
        </w:tc>
        <w:tc>
          <w:tcPr>
            <w:tcW w:w="1273" w:type="dxa"/>
          </w:tcPr>
          <w:p w14:paraId="369A6A3F" w14:textId="047AB7A5" w:rsidR="00A05B3E" w:rsidRDefault="00CA0930" w:rsidP="00A05B3E">
            <w:r>
              <w:t>M</w:t>
            </w:r>
          </w:p>
        </w:tc>
      </w:tr>
      <w:tr w:rsidR="00A05B3E" w14:paraId="6A33F317" w14:textId="77777777" w:rsidTr="008235F2">
        <w:tc>
          <w:tcPr>
            <w:tcW w:w="851" w:type="dxa"/>
          </w:tcPr>
          <w:p w14:paraId="3FAC7950" w14:textId="77777777" w:rsidR="00A05B3E" w:rsidRDefault="00A05B3E" w:rsidP="00A05B3E"/>
        </w:tc>
        <w:tc>
          <w:tcPr>
            <w:tcW w:w="2126" w:type="dxa"/>
          </w:tcPr>
          <w:p w14:paraId="56B6B5B9" w14:textId="77777777" w:rsidR="00A05B3E" w:rsidRDefault="00A05B3E" w:rsidP="00A05B3E"/>
        </w:tc>
        <w:tc>
          <w:tcPr>
            <w:tcW w:w="4820" w:type="dxa"/>
          </w:tcPr>
          <w:p w14:paraId="3A6654DF" w14:textId="77777777" w:rsidR="00A05B3E" w:rsidRDefault="00A05B3E" w:rsidP="00A05B3E"/>
        </w:tc>
        <w:tc>
          <w:tcPr>
            <w:tcW w:w="1273" w:type="dxa"/>
          </w:tcPr>
          <w:p w14:paraId="02D2C09D" w14:textId="77777777" w:rsidR="00A05B3E" w:rsidRDefault="00A05B3E" w:rsidP="00A05B3E"/>
        </w:tc>
      </w:tr>
    </w:tbl>
    <w:p w14:paraId="635986F0" w14:textId="77777777" w:rsidR="008235F2" w:rsidRDefault="008235F2" w:rsidP="005D7C4D"/>
    <w:p w14:paraId="1AD753AF" w14:textId="77777777" w:rsidR="008235F2" w:rsidRDefault="008235F2" w:rsidP="005D7C4D"/>
    <w:p w14:paraId="4D6089E2" w14:textId="7AB8F17F" w:rsidR="008235F2" w:rsidRDefault="008235F2" w:rsidP="008235F2">
      <w:r>
        <w:t>Nicht funktionale Anforderungen</w:t>
      </w:r>
    </w:p>
    <w:tbl>
      <w:tblPr>
        <w:tblStyle w:val="Tabellenraster"/>
        <w:tblW w:w="0" w:type="auto"/>
        <w:tblLook w:val="04A0" w:firstRow="1" w:lastRow="0" w:firstColumn="1" w:lastColumn="0" w:noHBand="0" w:noVBand="1"/>
      </w:tblPr>
      <w:tblGrid>
        <w:gridCol w:w="851"/>
        <w:gridCol w:w="2126"/>
        <w:gridCol w:w="4820"/>
        <w:gridCol w:w="1273"/>
      </w:tblGrid>
      <w:tr w:rsidR="008235F2" w14:paraId="4CA8682A" w14:textId="77777777" w:rsidTr="008235F2">
        <w:tc>
          <w:tcPr>
            <w:tcW w:w="851" w:type="dxa"/>
          </w:tcPr>
          <w:p w14:paraId="0B969299" w14:textId="77777777" w:rsidR="008235F2" w:rsidRDefault="008235F2" w:rsidP="00E35CE7">
            <w:r>
              <w:t>Nr.</w:t>
            </w:r>
          </w:p>
        </w:tc>
        <w:tc>
          <w:tcPr>
            <w:tcW w:w="2126" w:type="dxa"/>
          </w:tcPr>
          <w:p w14:paraId="2A82B5D9" w14:textId="77777777" w:rsidR="008235F2" w:rsidRDefault="008235F2" w:rsidP="00E35CE7">
            <w:r>
              <w:t>Thema</w:t>
            </w:r>
          </w:p>
        </w:tc>
        <w:tc>
          <w:tcPr>
            <w:tcW w:w="4820" w:type="dxa"/>
          </w:tcPr>
          <w:p w14:paraId="73871D7F" w14:textId="77777777" w:rsidR="008235F2" w:rsidRDefault="008235F2" w:rsidP="00E35CE7">
            <w:r>
              <w:t>Beschreibung</w:t>
            </w:r>
          </w:p>
        </w:tc>
        <w:tc>
          <w:tcPr>
            <w:tcW w:w="1273" w:type="dxa"/>
          </w:tcPr>
          <w:p w14:paraId="21837EE9" w14:textId="77EC6C1F" w:rsidR="008235F2" w:rsidRDefault="008235F2" w:rsidP="00E35CE7">
            <w:r>
              <w:t>M = MUSS K = KANN</w:t>
            </w:r>
          </w:p>
        </w:tc>
      </w:tr>
      <w:tr w:rsidR="008235F2" w14:paraId="1EB1F08B" w14:textId="77777777" w:rsidTr="008235F2">
        <w:tc>
          <w:tcPr>
            <w:tcW w:w="851" w:type="dxa"/>
          </w:tcPr>
          <w:p w14:paraId="73B103F2" w14:textId="24159D6F" w:rsidR="008235F2" w:rsidRDefault="008235F2" w:rsidP="00E35CE7">
            <w:r>
              <w:t>NF01</w:t>
            </w:r>
          </w:p>
        </w:tc>
        <w:tc>
          <w:tcPr>
            <w:tcW w:w="2126" w:type="dxa"/>
          </w:tcPr>
          <w:p w14:paraId="68F1624F" w14:textId="168229A9" w:rsidR="008235F2" w:rsidRDefault="00A05B3E" w:rsidP="00E35CE7">
            <w:r>
              <w:t>Anzahl Spieler</w:t>
            </w:r>
          </w:p>
        </w:tc>
        <w:tc>
          <w:tcPr>
            <w:tcW w:w="4820" w:type="dxa"/>
          </w:tcPr>
          <w:p w14:paraId="0F55533C" w14:textId="5781C199" w:rsidR="008235F2" w:rsidRDefault="00A05B3E" w:rsidP="00E35CE7">
            <w:r>
              <w:t>Nicht nur 2 Spieler, sondern 2+ Spieler</w:t>
            </w:r>
          </w:p>
        </w:tc>
        <w:tc>
          <w:tcPr>
            <w:tcW w:w="1273" w:type="dxa"/>
          </w:tcPr>
          <w:p w14:paraId="5766D2CD" w14:textId="27ECFD86" w:rsidR="008235F2" w:rsidRDefault="00A05B3E" w:rsidP="00E35CE7">
            <w:r>
              <w:t>K</w:t>
            </w:r>
          </w:p>
        </w:tc>
      </w:tr>
      <w:tr w:rsidR="008235F2" w14:paraId="500FFB8C" w14:textId="77777777" w:rsidTr="008235F2">
        <w:tc>
          <w:tcPr>
            <w:tcW w:w="851" w:type="dxa"/>
          </w:tcPr>
          <w:p w14:paraId="2B65D7D1" w14:textId="6C456E62" w:rsidR="008235F2" w:rsidRDefault="008235F2" w:rsidP="00E35CE7">
            <w:r>
              <w:t>NF02</w:t>
            </w:r>
          </w:p>
        </w:tc>
        <w:tc>
          <w:tcPr>
            <w:tcW w:w="2126" w:type="dxa"/>
          </w:tcPr>
          <w:p w14:paraId="7D154629" w14:textId="48FB182D" w:rsidR="008235F2" w:rsidRDefault="00A05B3E" w:rsidP="00E35CE7">
            <w:r>
              <w:t>Performance</w:t>
            </w:r>
          </w:p>
        </w:tc>
        <w:tc>
          <w:tcPr>
            <w:tcW w:w="4820" w:type="dxa"/>
          </w:tcPr>
          <w:p w14:paraId="34319FE9" w14:textId="487B32CB" w:rsidR="008235F2" w:rsidRDefault="00A05B3E" w:rsidP="00E35CE7">
            <w:r>
              <w:t>Das Spiel soll nicht leaken sondern «zügig» ablaufen.</w:t>
            </w:r>
          </w:p>
        </w:tc>
        <w:tc>
          <w:tcPr>
            <w:tcW w:w="1273" w:type="dxa"/>
          </w:tcPr>
          <w:p w14:paraId="6ED081C9" w14:textId="734E67AC" w:rsidR="008235F2" w:rsidRDefault="00A05B3E" w:rsidP="00E35CE7">
            <w:r>
              <w:t>M</w:t>
            </w:r>
          </w:p>
        </w:tc>
      </w:tr>
      <w:tr w:rsidR="008235F2" w14:paraId="22C9A65B" w14:textId="77777777" w:rsidTr="008235F2">
        <w:tc>
          <w:tcPr>
            <w:tcW w:w="851" w:type="dxa"/>
          </w:tcPr>
          <w:p w14:paraId="103209B2" w14:textId="3EA8953F" w:rsidR="008235F2" w:rsidRDefault="008235F2" w:rsidP="00E35CE7">
            <w:r>
              <w:t>NF03</w:t>
            </w:r>
          </w:p>
        </w:tc>
        <w:tc>
          <w:tcPr>
            <w:tcW w:w="2126" w:type="dxa"/>
          </w:tcPr>
          <w:p w14:paraId="6AAAB15A" w14:textId="186A49DE" w:rsidR="008235F2" w:rsidRDefault="00A05B3E" w:rsidP="00E35CE7">
            <w:r>
              <w:t xml:space="preserve">Usability </w:t>
            </w:r>
          </w:p>
        </w:tc>
        <w:tc>
          <w:tcPr>
            <w:tcW w:w="4820" w:type="dxa"/>
          </w:tcPr>
          <w:p w14:paraId="3162B2AC" w14:textId="0549A203" w:rsidR="008235F2" w:rsidRDefault="00A05B3E" w:rsidP="00E35CE7">
            <w:r>
              <w:t>Das Benutzeroberfläche soll logisch und einfach verständlich sein.</w:t>
            </w:r>
          </w:p>
        </w:tc>
        <w:tc>
          <w:tcPr>
            <w:tcW w:w="1273" w:type="dxa"/>
          </w:tcPr>
          <w:p w14:paraId="326D3652" w14:textId="74D8ED88" w:rsidR="008235F2" w:rsidRDefault="00A05B3E" w:rsidP="00E35CE7">
            <w:r>
              <w:t>M</w:t>
            </w:r>
          </w:p>
        </w:tc>
      </w:tr>
      <w:tr w:rsidR="008235F2" w:rsidRPr="00A05B3E" w14:paraId="475D511C" w14:textId="77777777" w:rsidTr="008235F2">
        <w:tc>
          <w:tcPr>
            <w:tcW w:w="851" w:type="dxa"/>
          </w:tcPr>
          <w:p w14:paraId="2CFFBE3C" w14:textId="64725E3D" w:rsidR="008235F2" w:rsidRDefault="008235F2" w:rsidP="00E35CE7">
            <w:r>
              <w:t>NF04</w:t>
            </w:r>
          </w:p>
        </w:tc>
        <w:tc>
          <w:tcPr>
            <w:tcW w:w="2126" w:type="dxa"/>
          </w:tcPr>
          <w:p w14:paraId="6A31E115" w14:textId="7758049E" w:rsidR="008235F2" w:rsidRDefault="00A05B3E" w:rsidP="00E35CE7">
            <w:r>
              <w:t>Responsiveness</w:t>
            </w:r>
          </w:p>
        </w:tc>
        <w:tc>
          <w:tcPr>
            <w:tcW w:w="4820" w:type="dxa"/>
          </w:tcPr>
          <w:p w14:paraId="1694C1F1" w14:textId="0002C846" w:rsidR="008235F2" w:rsidRPr="00A05B3E" w:rsidRDefault="00A05B3E" w:rsidP="00E35CE7">
            <w:r w:rsidRPr="00A05B3E">
              <w:t>Das Spiel muss Responsive designt sein.</w:t>
            </w:r>
          </w:p>
        </w:tc>
        <w:tc>
          <w:tcPr>
            <w:tcW w:w="1273" w:type="dxa"/>
          </w:tcPr>
          <w:p w14:paraId="63E0EFD3" w14:textId="05C9CB0C" w:rsidR="008235F2" w:rsidRPr="00A05B3E" w:rsidRDefault="00A05B3E" w:rsidP="00E35CE7">
            <w:r>
              <w:t>M</w:t>
            </w:r>
          </w:p>
        </w:tc>
      </w:tr>
      <w:tr w:rsidR="00CA0930" w14:paraId="75C4FAA2" w14:textId="77777777" w:rsidTr="008235F2">
        <w:tc>
          <w:tcPr>
            <w:tcW w:w="851" w:type="dxa"/>
          </w:tcPr>
          <w:p w14:paraId="61FD88BE" w14:textId="12962786" w:rsidR="00CA0930" w:rsidRDefault="00CA0930" w:rsidP="00CA0930">
            <w:r>
              <w:t>NF05</w:t>
            </w:r>
          </w:p>
        </w:tc>
        <w:tc>
          <w:tcPr>
            <w:tcW w:w="2126" w:type="dxa"/>
          </w:tcPr>
          <w:p w14:paraId="5673DE9A" w14:textId="0313D803" w:rsidR="00CA0930" w:rsidRDefault="00CA0930" w:rsidP="00CA0930">
            <w:r>
              <w:t>Client-Server Protokoll</w:t>
            </w:r>
          </w:p>
        </w:tc>
        <w:tc>
          <w:tcPr>
            <w:tcW w:w="4820" w:type="dxa"/>
          </w:tcPr>
          <w:p w14:paraId="362FA445" w14:textId="2B529EB8" w:rsidR="00CA0930" w:rsidRDefault="00CA0930" w:rsidP="00CA0930">
            <w:r>
              <w:t>Lesbares Protokoll</w:t>
            </w:r>
          </w:p>
        </w:tc>
        <w:tc>
          <w:tcPr>
            <w:tcW w:w="1273" w:type="dxa"/>
          </w:tcPr>
          <w:p w14:paraId="5CBDBB3D" w14:textId="1B9FB218" w:rsidR="00CA0930" w:rsidRDefault="00CA0930" w:rsidP="00CA0930">
            <w:r>
              <w:t>M</w:t>
            </w:r>
          </w:p>
        </w:tc>
      </w:tr>
      <w:tr w:rsidR="00A05B3E" w14:paraId="116AEEFB" w14:textId="77777777" w:rsidTr="008235F2">
        <w:tc>
          <w:tcPr>
            <w:tcW w:w="851" w:type="dxa"/>
          </w:tcPr>
          <w:p w14:paraId="20D01323" w14:textId="2576FF98" w:rsidR="00A05B3E" w:rsidRDefault="00A05B3E" w:rsidP="00A05B3E">
            <w:r>
              <w:t>NF06</w:t>
            </w:r>
          </w:p>
        </w:tc>
        <w:tc>
          <w:tcPr>
            <w:tcW w:w="2126" w:type="dxa"/>
          </w:tcPr>
          <w:p w14:paraId="697AE9F9" w14:textId="21126585" w:rsidR="00A05B3E" w:rsidRDefault="00A05B3E" w:rsidP="00A05B3E">
            <w:r>
              <w:t>Client-Server Protokoll</w:t>
            </w:r>
          </w:p>
        </w:tc>
        <w:tc>
          <w:tcPr>
            <w:tcW w:w="4820" w:type="dxa"/>
          </w:tcPr>
          <w:p w14:paraId="2B6EE181" w14:textId="59CD5FFA" w:rsidR="00A05B3E" w:rsidRDefault="00A05B3E" w:rsidP="00A05B3E">
            <w:r>
              <w:t>Lesbares Protokoll</w:t>
            </w:r>
          </w:p>
        </w:tc>
        <w:tc>
          <w:tcPr>
            <w:tcW w:w="1273" w:type="dxa"/>
          </w:tcPr>
          <w:p w14:paraId="57CDE8DB" w14:textId="36E7F0A8" w:rsidR="00A05B3E" w:rsidRDefault="00A05B3E" w:rsidP="00A05B3E">
            <w:r>
              <w:t>M</w:t>
            </w:r>
          </w:p>
        </w:tc>
      </w:tr>
    </w:tbl>
    <w:p w14:paraId="12924597" w14:textId="77777777" w:rsidR="008039D4" w:rsidRDefault="008039D4" w:rsidP="0056747C">
      <w:pPr>
        <w:pStyle w:val="KeinLeerraum"/>
      </w:pPr>
    </w:p>
    <w:p w14:paraId="5FC0BD3A" w14:textId="1EBC311D" w:rsidR="00CA0930" w:rsidRDefault="00CA0930" w:rsidP="00CA0930">
      <w:pPr>
        <w:pStyle w:val="GliederungNummerierung"/>
        <w:numPr>
          <w:ilvl w:val="1"/>
          <w:numId w:val="3"/>
        </w:numPr>
      </w:pPr>
      <w:bookmarkStart w:id="3" w:name="_Toc145970233"/>
      <w:r>
        <w:t>Beschreibung Protokoll zwischen Server und Client</w:t>
      </w:r>
      <w:bookmarkEnd w:id="3"/>
    </w:p>
    <w:p w14:paraId="742A7719" w14:textId="31A5D0DD" w:rsidR="00056608" w:rsidRDefault="00F2474A" w:rsidP="0056747C">
      <w:pPr>
        <w:pStyle w:val="KeinLeerraum"/>
      </w:pPr>
      <w:r w:rsidRPr="00F2474A">
        <w:t>Das Client-Server-Modell ist</w:t>
      </w:r>
      <w:r>
        <w:t xml:space="preserve"> ein Kommunikationsmodell. Typisch ist dabei, dass der Client «Requests» z.B. via HTTP an den Server sendet und der Server anschliessend diese Anfragen bearbeitet und entsprechende «Response» an den Client zurücksendet.</w:t>
      </w:r>
    </w:p>
    <w:p w14:paraId="62D0CB3E" w14:textId="77777777" w:rsidR="00F2474A" w:rsidRDefault="00F2474A" w:rsidP="0056747C">
      <w:pPr>
        <w:pStyle w:val="KeinLeerraum"/>
      </w:pPr>
    </w:p>
    <w:p w14:paraId="71A47AE5" w14:textId="539AFFAC" w:rsidR="00F2474A" w:rsidRDefault="00F2474A" w:rsidP="0056747C">
      <w:pPr>
        <w:pStyle w:val="KeinLeerraum"/>
      </w:pPr>
      <w:r>
        <w:t xml:space="preserve">In der Semesterarbeit kommt das Web-Socket Protokoll zum Einsatz. Das spezielle am WebSocket Protokoll ist, dass nachdem eine Verbindung zum Server aufgebaut ist («klassischer Handshake») </w:t>
      </w:r>
      <w:r w:rsidR="0099701A">
        <w:t xml:space="preserve">keine erneute Anfrage gestartet werden muss und eine bidirektionale Datenübertragung möglich ist. </w:t>
      </w:r>
    </w:p>
    <w:p w14:paraId="0A015FDE" w14:textId="77777777" w:rsidR="0099701A" w:rsidRDefault="0099701A" w:rsidP="0056747C">
      <w:pPr>
        <w:pStyle w:val="KeinLeerraum"/>
      </w:pPr>
    </w:p>
    <w:p w14:paraId="0E46BB3B" w14:textId="64DF2E07" w:rsidR="0099701A" w:rsidRDefault="0099701A" w:rsidP="0056747C">
      <w:pPr>
        <w:pStyle w:val="KeinLeerraum"/>
      </w:pPr>
      <w:r>
        <w:rPr>
          <w:noProof/>
        </w:rPr>
        <w:lastRenderedPageBreak/>
        <w:drawing>
          <wp:inline distT="0" distB="0" distL="0" distR="0" wp14:anchorId="0404A979" wp14:editId="08C767A1">
            <wp:extent cx="3204845" cy="1677670"/>
            <wp:effectExtent l="0" t="0" r="0" b="0"/>
            <wp:docPr id="951772423" name="Grafik 3"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72423" name="Grafik 3" descr="Ein Bild, das Text, Screenshot, Reihe, Schrif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845" cy="1677670"/>
                    </a:xfrm>
                    <a:prstGeom prst="rect">
                      <a:avLst/>
                    </a:prstGeom>
                    <a:noFill/>
                    <a:ln>
                      <a:noFill/>
                    </a:ln>
                  </pic:spPr>
                </pic:pic>
              </a:graphicData>
            </a:graphic>
          </wp:inline>
        </w:drawing>
      </w:r>
    </w:p>
    <w:p w14:paraId="4DB8DC84" w14:textId="00DA5103" w:rsidR="0099701A" w:rsidRPr="0099701A" w:rsidRDefault="0099701A" w:rsidP="0056747C">
      <w:pPr>
        <w:pStyle w:val="KeinLeerraum"/>
      </w:pPr>
      <w:r w:rsidRPr="0099701A">
        <w:t xml:space="preserve">Bildquelle: </w:t>
      </w:r>
      <w:hyperlink r:id="rId15" w:history="1">
        <w:r w:rsidRPr="0099701A">
          <w:rPr>
            <w:rStyle w:val="Hyperlink"/>
            <w:rFonts w:asciiTheme="minorHAnsi" w:hAnsiTheme="minorHAnsi"/>
            <w:sz w:val="22"/>
          </w:rPr>
          <w:t>https://learn.microsoft.com/en-us/archive/msdn-magazine/2012/may/images/hh975342.esposito_figure1_hires(en-us,msdn.10).png</w:t>
        </w:r>
      </w:hyperlink>
      <w:r w:rsidRPr="0099701A">
        <w:t>, let</w:t>
      </w:r>
      <w:r>
        <w:t>zter Zugriff 18.09.2023</w:t>
      </w:r>
    </w:p>
    <w:p w14:paraId="7077E3B2" w14:textId="50B49839" w:rsidR="0056747C" w:rsidRDefault="00F2474A" w:rsidP="00F2474A">
      <w:pPr>
        <w:pStyle w:val="GliederungNummerierung"/>
      </w:pPr>
      <w:bookmarkStart w:id="4" w:name="_Toc145970234"/>
      <w:r>
        <w:t>Terminplan</w:t>
      </w:r>
      <w:bookmarkEnd w:id="4"/>
    </w:p>
    <w:tbl>
      <w:tblPr>
        <w:tblStyle w:val="Tabellenraster"/>
        <w:tblW w:w="9551" w:type="dxa"/>
        <w:tblLook w:val="04A0" w:firstRow="1" w:lastRow="0" w:firstColumn="1" w:lastColumn="0" w:noHBand="0" w:noVBand="1"/>
      </w:tblPr>
      <w:tblGrid>
        <w:gridCol w:w="1279"/>
        <w:gridCol w:w="517"/>
        <w:gridCol w:w="517"/>
        <w:gridCol w:w="517"/>
        <w:gridCol w:w="517"/>
        <w:gridCol w:w="517"/>
        <w:gridCol w:w="517"/>
        <w:gridCol w:w="517"/>
        <w:gridCol w:w="517"/>
        <w:gridCol w:w="517"/>
        <w:gridCol w:w="517"/>
        <w:gridCol w:w="517"/>
        <w:gridCol w:w="517"/>
        <w:gridCol w:w="517"/>
        <w:gridCol w:w="517"/>
        <w:gridCol w:w="517"/>
        <w:gridCol w:w="517"/>
      </w:tblGrid>
      <w:tr w:rsidR="009003C4" w14:paraId="2C460522" w14:textId="1343B98A" w:rsidTr="00AB4510">
        <w:tc>
          <w:tcPr>
            <w:tcW w:w="1279" w:type="dxa"/>
          </w:tcPr>
          <w:p w14:paraId="64BBB342" w14:textId="4BB51E26" w:rsidR="009003C4" w:rsidRPr="009003C4" w:rsidRDefault="009003C4" w:rsidP="008A01C8">
            <w:pPr>
              <w:rPr>
                <w:sz w:val="16"/>
                <w:szCs w:val="16"/>
              </w:rPr>
            </w:pPr>
            <w:r w:rsidRPr="009003C4">
              <w:rPr>
                <w:sz w:val="16"/>
                <w:szCs w:val="16"/>
              </w:rPr>
              <w:t>Was</w:t>
            </w:r>
          </w:p>
        </w:tc>
        <w:tc>
          <w:tcPr>
            <w:tcW w:w="517" w:type="dxa"/>
            <w:tcBorders>
              <w:right w:val="single" w:sz="4" w:space="0" w:color="auto"/>
            </w:tcBorders>
          </w:tcPr>
          <w:p w14:paraId="0FD8D442" w14:textId="37EAD7EE" w:rsidR="009003C4" w:rsidRPr="009003C4" w:rsidRDefault="009003C4" w:rsidP="008A01C8">
            <w:pPr>
              <w:rPr>
                <w:sz w:val="12"/>
                <w:szCs w:val="12"/>
              </w:rPr>
            </w:pPr>
            <w:r w:rsidRPr="009003C4">
              <w:rPr>
                <w:sz w:val="12"/>
                <w:szCs w:val="12"/>
              </w:rPr>
              <w:t>18.09</w:t>
            </w:r>
          </w:p>
        </w:tc>
        <w:tc>
          <w:tcPr>
            <w:tcW w:w="517" w:type="dxa"/>
            <w:tcBorders>
              <w:left w:val="single" w:sz="4" w:space="0" w:color="auto"/>
            </w:tcBorders>
          </w:tcPr>
          <w:p w14:paraId="0C5393F7" w14:textId="5F5DC273" w:rsidR="009003C4" w:rsidRPr="009003C4" w:rsidRDefault="009003C4" w:rsidP="008A01C8">
            <w:pPr>
              <w:rPr>
                <w:sz w:val="12"/>
                <w:szCs w:val="12"/>
              </w:rPr>
            </w:pPr>
            <w:r w:rsidRPr="009003C4">
              <w:rPr>
                <w:sz w:val="12"/>
                <w:szCs w:val="12"/>
              </w:rPr>
              <w:t>25.09</w:t>
            </w:r>
          </w:p>
        </w:tc>
        <w:tc>
          <w:tcPr>
            <w:tcW w:w="517" w:type="dxa"/>
          </w:tcPr>
          <w:p w14:paraId="7D600FBE" w14:textId="4C7084F2" w:rsidR="009003C4" w:rsidRPr="009003C4" w:rsidRDefault="009003C4" w:rsidP="008A01C8">
            <w:pPr>
              <w:rPr>
                <w:sz w:val="12"/>
                <w:szCs w:val="12"/>
              </w:rPr>
            </w:pPr>
            <w:r w:rsidRPr="009003C4">
              <w:rPr>
                <w:sz w:val="12"/>
                <w:szCs w:val="12"/>
              </w:rPr>
              <w:t>02.10</w:t>
            </w:r>
          </w:p>
        </w:tc>
        <w:tc>
          <w:tcPr>
            <w:tcW w:w="517" w:type="dxa"/>
          </w:tcPr>
          <w:p w14:paraId="6948E1E2" w14:textId="5855B4BD" w:rsidR="009003C4" w:rsidRPr="009003C4" w:rsidRDefault="009003C4" w:rsidP="008A01C8">
            <w:pPr>
              <w:rPr>
                <w:sz w:val="12"/>
                <w:szCs w:val="12"/>
              </w:rPr>
            </w:pPr>
            <w:r w:rsidRPr="009003C4">
              <w:rPr>
                <w:sz w:val="12"/>
                <w:szCs w:val="12"/>
              </w:rPr>
              <w:t>09.10</w:t>
            </w:r>
          </w:p>
        </w:tc>
        <w:tc>
          <w:tcPr>
            <w:tcW w:w="517" w:type="dxa"/>
          </w:tcPr>
          <w:p w14:paraId="2C0E90AA" w14:textId="5E2D33BA" w:rsidR="009003C4" w:rsidRPr="009003C4" w:rsidRDefault="009003C4" w:rsidP="008A01C8">
            <w:pPr>
              <w:rPr>
                <w:sz w:val="12"/>
                <w:szCs w:val="12"/>
              </w:rPr>
            </w:pPr>
            <w:r w:rsidRPr="009003C4">
              <w:rPr>
                <w:sz w:val="12"/>
                <w:szCs w:val="12"/>
              </w:rPr>
              <w:t>16.10</w:t>
            </w:r>
          </w:p>
        </w:tc>
        <w:tc>
          <w:tcPr>
            <w:tcW w:w="517" w:type="dxa"/>
          </w:tcPr>
          <w:p w14:paraId="2C9A3A30" w14:textId="30A24C8C" w:rsidR="009003C4" w:rsidRPr="009003C4" w:rsidRDefault="009003C4" w:rsidP="008A01C8">
            <w:pPr>
              <w:rPr>
                <w:sz w:val="12"/>
                <w:szCs w:val="12"/>
              </w:rPr>
            </w:pPr>
            <w:r w:rsidRPr="009003C4">
              <w:rPr>
                <w:sz w:val="12"/>
                <w:szCs w:val="12"/>
              </w:rPr>
              <w:t>23.10</w:t>
            </w:r>
          </w:p>
        </w:tc>
        <w:tc>
          <w:tcPr>
            <w:tcW w:w="517" w:type="dxa"/>
          </w:tcPr>
          <w:p w14:paraId="33B70A52" w14:textId="589FF75F" w:rsidR="009003C4" w:rsidRPr="009003C4" w:rsidRDefault="009003C4" w:rsidP="008A01C8">
            <w:pPr>
              <w:rPr>
                <w:sz w:val="12"/>
                <w:szCs w:val="12"/>
              </w:rPr>
            </w:pPr>
            <w:r w:rsidRPr="009003C4">
              <w:rPr>
                <w:sz w:val="12"/>
                <w:szCs w:val="12"/>
              </w:rPr>
              <w:t>30.10</w:t>
            </w:r>
          </w:p>
        </w:tc>
        <w:tc>
          <w:tcPr>
            <w:tcW w:w="517" w:type="dxa"/>
          </w:tcPr>
          <w:p w14:paraId="1013BF30" w14:textId="5BC34EE4" w:rsidR="009003C4" w:rsidRPr="009003C4" w:rsidRDefault="009003C4" w:rsidP="008A01C8">
            <w:pPr>
              <w:rPr>
                <w:sz w:val="12"/>
                <w:szCs w:val="12"/>
              </w:rPr>
            </w:pPr>
            <w:r w:rsidRPr="009003C4">
              <w:rPr>
                <w:sz w:val="12"/>
                <w:szCs w:val="12"/>
              </w:rPr>
              <w:t>06.11</w:t>
            </w:r>
          </w:p>
        </w:tc>
        <w:tc>
          <w:tcPr>
            <w:tcW w:w="517" w:type="dxa"/>
          </w:tcPr>
          <w:p w14:paraId="45D0A35F" w14:textId="5C49F52D" w:rsidR="009003C4" w:rsidRPr="009003C4" w:rsidRDefault="009003C4" w:rsidP="008A01C8">
            <w:pPr>
              <w:rPr>
                <w:sz w:val="12"/>
                <w:szCs w:val="12"/>
              </w:rPr>
            </w:pPr>
            <w:r w:rsidRPr="009003C4">
              <w:rPr>
                <w:sz w:val="12"/>
                <w:szCs w:val="12"/>
              </w:rPr>
              <w:t>13.11</w:t>
            </w:r>
          </w:p>
        </w:tc>
        <w:tc>
          <w:tcPr>
            <w:tcW w:w="517" w:type="dxa"/>
          </w:tcPr>
          <w:p w14:paraId="701856A4" w14:textId="4628CF76" w:rsidR="009003C4" w:rsidRPr="009003C4" w:rsidRDefault="009003C4" w:rsidP="008A01C8">
            <w:pPr>
              <w:rPr>
                <w:sz w:val="12"/>
                <w:szCs w:val="12"/>
              </w:rPr>
            </w:pPr>
            <w:r w:rsidRPr="009003C4">
              <w:rPr>
                <w:sz w:val="12"/>
                <w:szCs w:val="12"/>
              </w:rPr>
              <w:t>20.11</w:t>
            </w:r>
          </w:p>
        </w:tc>
        <w:tc>
          <w:tcPr>
            <w:tcW w:w="517" w:type="dxa"/>
          </w:tcPr>
          <w:p w14:paraId="1B5E94A2" w14:textId="6F5AEF0B" w:rsidR="009003C4" w:rsidRPr="009003C4" w:rsidRDefault="009003C4" w:rsidP="008A01C8">
            <w:pPr>
              <w:rPr>
                <w:sz w:val="12"/>
                <w:szCs w:val="12"/>
              </w:rPr>
            </w:pPr>
            <w:r w:rsidRPr="009003C4">
              <w:rPr>
                <w:sz w:val="12"/>
                <w:szCs w:val="12"/>
              </w:rPr>
              <w:t>27.11</w:t>
            </w:r>
          </w:p>
        </w:tc>
        <w:tc>
          <w:tcPr>
            <w:tcW w:w="517" w:type="dxa"/>
          </w:tcPr>
          <w:p w14:paraId="5D06EFBA" w14:textId="6F617384" w:rsidR="009003C4" w:rsidRPr="009003C4" w:rsidRDefault="009003C4" w:rsidP="008A01C8">
            <w:pPr>
              <w:rPr>
                <w:sz w:val="12"/>
                <w:szCs w:val="12"/>
              </w:rPr>
            </w:pPr>
            <w:r w:rsidRPr="009003C4">
              <w:rPr>
                <w:sz w:val="12"/>
                <w:szCs w:val="12"/>
              </w:rPr>
              <w:t>04.12</w:t>
            </w:r>
          </w:p>
        </w:tc>
        <w:tc>
          <w:tcPr>
            <w:tcW w:w="517" w:type="dxa"/>
          </w:tcPr>
          <w:p w14:paraId="70C0B754" w14:textId="26778E95" w:rsidR="009003C4" w:rsidRPr="009003C4" w:rsidRDefault="009003C4" w:rsidP="008A01C8">
            <w:pPr>
              <w:rPr>
                <w:sz w:val="12"/>
                <w:szCs w:val="12"/>
              </w:rPr>
            </w:pPr>
            <w:r>
              <w:rPr>
                <w:sz w:val="12"/>
                <w:szCs w:val="12"/>
              </w:rPr>
              <w:t>11.12</w:t>
            </w:r>
          </w:p>
        </w:tc>
        <w:tc>
          <w:tcPr>
            <w:tcW w:w="517" w:type="dxa"/>
          </w:tcPr>
          <w:p w14:paraId="5E75E406" w14:textId="7443C710" w:rsidR="009003C4" w:rsidRPr="009003C4" w:rsidRDefault="009003C4" w:rsidP="008A01C8">
            <w:pPr>
              <w:rPr>
                <w:sz w:val="12"/>
                <w:szCs w:val="12"/>
              </w:rPr>
            </w:pPr>
            <w:r>
              <w:rPr>
                <w:sz w:val="12"/>
                <w:szCs w:val="12"/>
              </w:rPr>
              <w:t>18.12</w:t>
            </w:r>
          </w:p>
        </w:tc>
        <w:tc>
          <w:tcPr>
            <w:tcW w:w="517" w:type="dxa"/>
          </w:tcPr>
          <w:p w14:paraId="727147A6" w14:textId="42004F52" w:rsidR="009003C4" w:rsidRPr="009003C4" w:rsidRDefault="009003C4" w:rsidP="008A01C8">
            <w:pPr>
              <w:rPr>
                <w:sz w:val="12"/>
                <w:szCs w:val="12"/>
              </w:rPr>
            </w:pPr>
            <w:r>
              <w:rPr>
                <w:sz w:val="12"/>
                <w:szCs w:val="12"/>
              </w:rPr>
              <w:t>25.12</w:t>
            </w:r>
          </w:p>
        </w:tc>
        <w:tc>
          <w:tcPr>
            <w:tcW w:w="517" w:type="dxa"/>
          </w:tcPr>
          <w:p w14:paraId="2831AFA3" w14:textId="340FAE3E" w:rsidR="009003C4" w:rsidRPr="009003C4" w:rsidRDefault="009003C4" w:rsidP="008A01C8">
            <w:pPr>
              <w:rPr>
                <w:sz w:val="12"/>
                <w:szCs w:val="12"/>
              </w:rPr>
            </w:pPr>
            <w:r>
              <w:rPr>
                <w:sz w:val="12"/>
                <w:szCs w:val="12"/>
              </w:rPr>
              <w:t>01.01</w:t>
            </w:r>
          </w:p>
        </w:tc>
      </w:tr>
      <w:tr w:rsidR="009003C4" w14:paraId="57F2C9A1" w14:textId="152BC527" w:rsidTr="00AB4510">
        <w:tc>
          <w:tcPr>
            <w:tcW w:w="1279" w:type="dxa"/>
          </w:tcPr>
          <w:p w14:paraId="4602B095" w14:textId="0104BD82" w:rsidR="009003C4" w:rsidRPr="009003C4" w:rsidRDefault="009003C4" w:rsidP="008A01C8">
            <w:pPr>
              <w:rPr>
                <w:sz w:val="16"/>
                <w:szCs w:val="16"/>
              </w:rPr>
            </w:pPr>
            <w:r w:rsidRPr="009003C4">
              <w:rPr>
                <w:sz w:val="16"/>
                <w:szCs w:val="16"/>
              </w:rPr>
              <w:t>Meilenstein 1</w:t>
            </w:r>
          </w:p>
        </w:tc>
        <w:tc>
          <w:tcPr>
            <w:tcW w:w="517" w:type="dxa"/>
            <w:tcBorders>
              <w:right w:val="single" w:sz="4" w:space="0" w:color="auto"/>
            </w:tcBorders>
            <w:shd w:val="clear" w:color="auto" w:fill="F5CBD4" w:themeFill="accent2" w:themeFillTint="33"/>
          </w:tcPr>
          <w:p w14:paraId="703D1C04" w14:textId="77777777" w:rsidR="009003C4" w:rsidRPr="009003C4" w:rsidRDefault="009003C4" w:rsidP="008A01C8">
            <w:pPr>
              <w:rPr>
                <w:sz w:val="12"/>
                <w:szCs w:val="12"/>
              </w:rPr>
            </w:pPr>
          </w:p>
        </w:tc>
        <w:tc>
          <w:tcPr>
            <w:tcW w:w="517" w:type="dxa"/>
            <w:tcBorders>
              <w:left w:val="single" w:sz="4" w:space="0" w:color="auto"/>
            </w:tcBorders>
          </w:tcPr>
          <w:p w14:paraId="7368C820" w14:textId="77777777" w:rsidR="009003C4" w:rsidRPr="009003C4" w:rsidRDefault="009003C4" w:rsidP="008A01C8">
            <w:pPr>
              <w:rPr>
                <w:sz w:val="12"/>
                <w:szCs w:val="12"/>
              </w:rPr>
            </w:pPr>
          </w:p>
        </w:tc>
        <w:tc>
          <w:tcPr>
            <w:tcW w:w="517" w:type="dxa"/>
          </w:tcPr>
          <w:p w14:paraId="15D26B70" w14:textId="77777777" w:rsidR="009003C4" w:rsidRPr="009003C4" w:rsidRDefault="009003C4" w:rsidP="008A01C8">
            <w:pPr>
              <w:rPr>
                <w:sz w:val="12"/>
                <w:szCs w:val="12"/>
              </w:rPr>
            </w:pPr>
          </w:p>
        </w:tc>
        <w:tc>
          <w:tcPr>
            <w:tcW w:w="517" w:type="dxa"/>
          </w:tcPr>
          <w:p w14:paraId="44706C3F" w14:textId="77777777" w:rsidR="009003C4" w:rsidRPr="009003C4" w:rsidRDefault="009003C4" w:rsidP="008A01C8">
            <w:pPr>
              <w:rPr>
                <w:sz w:val="12"/>
                <w:szCs w:val="12"/>
              </w:rPr>
            </w:pPr>
          </w:p>
        </w:tc>
        <w:tc>
          <w:tcPr>
            <w:tcW w:w="517" w:type="dxa"/>
          </w:tcPr>
          <w:p w14:paraId="27F58E72" w14:textId="77777777" w:rsidR="009003C4" w:rsidRPr="009003C4" w:rsidRDefault="009003C4" w:rsidP="008A01C8">
            <w:pPr>
              <w:rPr>
                <w:sz w:val="12"/>
                <w:szCs w:val="12"/>
              </w:rPr>
            </w:pPr>
          </w:p>
        </w:tc>
        <w:tc>
          <w:tcPr>
            <w:tcW w:w="517" w:type="dxa"/>
          </w:tcPr>
          <w:p w14:paraId="1ABA02B1" w14:textId="77777777" w:rsidR="009003C4" w:rsidRPr="009003C4" w:rsidRDefault="009003C4" w:rsidP="008A01C8">
            <w:pPr>
              <w:rPr>
                <w:sz w:val="12"/>
                <w:szCs w:val="12"/>
              </w:rPr>
            </w:pPr>
          </w:p>
        </w:tc>
        <w:tc>
          <w:tcPr>
            <w:tcW w:w="517" w:type="dxa"/>
          </w:tcPr>
          <w:p w14:paraId="6D05EE4E" w14:textId="77777777" w:rsidR="009003C4" w:rsidRPr="009003C4" w:rsidRDefault="009003C4" w:rsidP="008A01C8">
            <w:pPr>
              <w:rPr>
                <w:sz w:val="12"/>
                <w:szCs w:val="12"/>
              </w:rPr>
            </w:pPr>
          </w:p>
        </w:tc>
        <w:tc>
          <w:tcPr>
            <w:tcW w:w="517" w:type="dxa"/>
          </w:tcPr>
          <w:p w14:paraId="17941469" w14:textId="77777777" w:rsidR="009003C4" w:rsidRPr="009003C4" w:rsidRDefault="009003C4" w:rsidP="008A01C8">
            <w:pPr>
              <w:rPr>
                <w:sz w:val="12"/>
                <w:szCs w:val="12"/>
              </w:rPr>
            </w:pPr>
          </w:p>
        </w:tc>
        <w:tc>
          <w:tcPr>
            <w:tcW w:w="517" w:type="dxa"/>
          </w:tcPr>
          <w:p w14:paraId="126671ED" w14:textId="609A4E48" w:rsidR="009003C4" w:rsidRPr="009003C4" w:rsidRDefault="009003C4" w:rsidP="008A01C8">
            <w:pPr>
              <w:rPr>
                <w:sz w:val="12"/>
                <w:szCs w:val="12"/>
              </w:rPr>
            </w:pPr>
          </w:p>
        </w:tc>
        <w:tc>
          <w:tcPr>
            <w:tcW w:w="517" w:type="dxa"/>
          </w:tcPr>
          <w:p w14:paraId="7F2D41A6" w14:textId="77777777" w:rsidR="009003C4" w:rsidRPr="009003C4" w:rsidRDefault="009003C4" w:rsidP="008A01C8">
            <w:pPr>
              <w:rPr>
                <w:sz w:val="12"/>
                <w:szCs w:val="12"/>
              </w:rPr>
            </w:pPr>
          </w:p>
        </w:tc>
        <w:tc>
          <w:tcPr>
            <w:tcW w:w="517" w:type="dxa"/>
          </w:tcPr>
          <w:p w14:paraId="358B7BC0" w14:textId="77777777" w:rsidR="009003C4" w:rsidRPr="009003C4" w:rsidRDefault="009003C4" w:rsidP="008A01C8">
            <w:pPr>
              <w:rPr>
                <w:sz w:val="12"/>
                <w:szCs w:val="12"/>
              </w:rPr>
            </w:pPr>
          </w:p>
        </w:tc>
        <w:tc>
          <w:tcPr>
            <w:tcW w:w="517" w:type="dxa"/>
          </w:tcPr>
          <w:p w14:paraId="00255418" w14:textId="77777777" w:rsidR="009003C4" w:rsidRPr="009003C4" w:rsidRDefault="009003C4" w:rsidP="008A01C8">
            <w:pPr>
              <w:rPr>
                <w:sz w:val="12"/>
                <w:szCs w:val="12"/>
              </w:rPr>
            </w:pPr>
          </w:p>
        </w:tc>
        <w:tc>
          <w:tcPr>
            <w:tcW w:w="517" w:type="dxa"/>
          </w:tcPr>
          <w:p w14:paraId="063C721F" w14:textId="6E2798FF" w:rsidR="009003C4" w:rsidRPr="009003C4" w:rsidRDefault="009003C4" w:rsidP="008A01C8">
            <w:pPr>
              <w:rPr>
                <w:sz w:val="12"/>
                <w:szCs w:val="12"/>
              </w:rPr>
            </w:pPr>
          </w:p>
        </w:tc>
        <w:tc>
          <w:tcPr>
            <w:tcW w:w="517" w:type="dxa"/>
          </w:tcPr>
          <w:p w14:paraId="4C1F5694" w14:textId="77777777" w:rsidR="009003C4" w:rsidRPr="009003C4" w:rsidRDefault="009003C4" w:rsidP="008A01C8">
            <w:pPr>
              <w:rPr>
                <w:sz w:val="12"/>
                <w:szCs w:val="12"/>
              </w:rPr>
            </w:pPr>
          </w:p>
        </w:tc>
        <w:tc>
          <w:tcPr>
            <w:tcW w:w="517" w:type="dxa"/>
          </w:tcPr>
          <w:p w14:paraId="081D5E6A" w14:textId="6BB9A5ED" w:rsidR="009003C4" w:rsidRPr="009003C4" w:rsidRDefault="009003C4" w:rsidP="008A01C8">
            <w:pPr>
              <w:rPr>
                <w:sz w:val="12"/>
                <w:szCs w:val="12"/>
              </w:rPr>
            </w:pPr>
          </w:p>
        </w:tc>
        <w:tc>
          <w:tcPr>
            <w:tcW w:w="517" w:type="dxa"/>
          </w:tcPr>
          <w:p w14:paraId="4B3720D7" w14:textId="7ED68E48" w:rsidR="009003C4" w:rsidRPr="009003C4" w:rsidRDefault="009003C4" w:rsidP="008A01C8">
            <w:pPr>
              <w:rPr>
                <w:sz w:val="12"/>
                <w:szCs w:val="12"/>
              </w:rPr>
            </w:pPr>
          </w:p>
        </w:tc>
      </w:tr>
      <w:tr w:rsidR="009003C4" w14:paraId="2984403A" w14:textId="1CF3B060" w:rsidTr="00AB4510">
        <w:tc>
          <w:tcPr>
            <w:tcW w:w="1279" w:type="dxa"/>
            <w:shd w:val="clear" w:color="auto" w:fill="92D050"/>
          </w:tcPr>
          <w:p w14:paraId="3A860A36" w14:textId="63EA6980" w:rsidR="009003C4" w:rsidRPr="009003C4" w:rsidRDefault="009003C4" w:rsidP="008A01C8">
            <w:pPr>
              <w:rPr>
                <w:sz w:val="16"/>
                <w:szCs w:val="16"/>
              </w:rPr>
            </w:pPr>
            <w:r>
              <w:rPr>
                <w:sz w:val="16"/>
                <w:szCs w:val="16"/>
              </w:rPr>
              <w:t>PVA 2 (Inputs)</w:t>
            </w:r>
          </w:p>
        </w:tc>
        <w:tc>
          <w:tcPr>
            <w:tcW w:w="517" w:type="dxa"/>
            <w:tcBorders>
              <w:right w:val="single" w:sz="4" w:space="0" w:color="auto"/>
            </w:tcBorders>
          </w:tcPr>
          <w:p w14:paraId="434283F2" w14:textId="77777777" w:rsidR="009003C4" w:rsidRPr="009003C4" w:rsidRDefault="009003C4" w:rsidP="008A01C8">
            <w:pPr>
              <w:rPr>
                <w:sz w:val="12"/>
                <w:szCs w:val="12"/>
              </w:rPr>
            </w:pPr>
          </w:p>
        </w:tc>
        <w:tc>
          <w:tcPr>
            <w:tcW w:w="517" w:type="dxa"/>
            <w:tcBorders>
              <w:left w:val="single" w:sz="4" w:space="0" w:color="auto"/>
            </w:tcBorders>
            <w:shd w:val="clear" w:color="auto" w:fill="92D050"/>
          </w:tcPr>
          <w:p w14:paraId="69CCBBF2" w14:textId="77777777" w:rsidR="009003C4" w:rsidRPr="009003C4" w:rsidRDefault="009003C4" w:rsidP="008A01C8">
            <w:pPr>
              <w:rPr>
                <w:sz w:val="12"/>
                <w:szCs w:val="12"/>
              </w:rPr>
            </w:pPr>
          </w:p>
        </w:tc>
        <w:tc>
          <w:tcPr>
            <w:tcW w:w="517" w:type="dxa"/>
          </w:tcPr>
          <w:p w14:paraId="6E53155E" w14:textId="77777777" w:rsidR="009003C4" w:rsidRPr="009003C4" w:rsidRDefault="009003C4" w:rsidP="008A01C8">
            <w:pPr>
              <w:rPr>
                <w:sz w:val="12"/>
                <w:szCs w:val="12"/>
              </w:rPr>
            </w:pPr>
          </w:p>
        </w:tc>
        <w:tc>
          <w:tcPr>
            <w:tcW w:w="517" w:type="dxa"/>
          </w:tcPr>
          <w:p w14:paraId="0467AAEB" w14:textId="77777777" w:rsidR="009003C4" w:rsidRPr="009003C4" w:rsidRDefault="009003C4" w:rsidP="008A01C8">
            <w:pPr>
              <w:rPr>
                <w:sz w:val="12"/>
                <w:szCs w:val="12"/>
              </w:rPr>
            </w:pPr>
          </w:p>
        </w:tc>
        <w:tc>
          <w:tcPr>
            <w:tcW w:w="517" w:type="dxa"/>
          </w:tcPr>
          <w:p w14:paraId="18149EEA" w14:textId="77777777" w:rsidR="009003C4" w:rsidRPr="009003C4" w:rsidRDefault="009003C4" w:rsidP="008A01C8">
            <w:pPr>
              <w:rPr>
                <w:sz w:val="12"/>
                <w:szCs w:val="12"/>
              </w:rPr>
            </w:pPr>
          </w:p>
        </w:tc>
        <w:tc>
          <w:tcPr>
            <w:tcW w:w="517" w:type="dxa"/>
          </w:tcPr>
          <w:p w14:paraId="6E03778E" w14:textId="77777777" w:rsidR="009003C4" w:rsidRPr="009003C4" w:rsidRDefault="009003C4" w:rsidP="008A01C8">
            <w:pPr>
              <w:rPr>
                <w:sz w:val="12"/>
                <w:szCs w:val="12"/>
              </w:rPr>
            </w:pPr>
          </w:p>
        </w:tc>
        <w:tc>
          <w:tcPr>
            <w:tcW w:w="517" w:type="dxa"/>
          </w:tcPr>
          <w:p w14:paraId="160E651F" w14:textId="77777777" w:rsidR="009003C4" w:rsidRPr="009003C4" w:rsidRDefault="009003C4" w:rsidP="008A01C8">
            <w:pPr>
              <w:rPr>
                <w:sz w:val="12"/>
                <w:szCs w:val="12"/>
              </w:rPr>
            </w:pPr>
          </w:p>
        </w:tc>
        <w:tc>
          <w:tcPr>
            <w:tcW w:w="517" w:type="dxa"/>
          </w:tcPr>
          <w:p w14:paraId="414A0458" w14:textId="77777777" w:rsidR="009003C4" w:rsidRPr="009003C4" w:rsidRDefault="009003C4" w:rsidP="008A01C8">
            <w:pPr>
              <w:rPr>
                <w:sz w:val="12"/>
                <w:szCs w:val="12"/>
              </w:rPr>
            </w:pPr>
          </w:p>
        </w:tc>
        <w:tc>
          <w:tcPr>
            <w:tcW w:w="517" w:type="dxa"/>
          </w:tcPr>
          <w:p w14:paraId="6A212A8E" w14:textId="26DFAD2E" w:rsidR="009003C4" w:rsidRPr="009003C4" w:rsidRDefault="009003C4" w:rsidP="008A01C8">
            <w:pPr>
              <w:rPr>
                <w:sz w:val="12"/>
                <w:szCs w:val="12"/>
              </w:rPr>
            </w:pPr>
          </w:p>
        </w:tc>
        <w:tc>
          <w:tcPr>
            <w:tcW w:w="517" w:type="dxa"/>
          </w:tcPr>
          <w:p w14:paraId="156A8898" w14:textId="77777777" w:rsidR="009003C4" w:rsidRPr="009003C4" w:rsidRDefault="009003C4" w:rsidP="008A01C8">
            <w:pPr>
              <w:rPr>
                <w:sz w:val="12"/>
                <w:szCs w:val="12"/>
              </w:rPr>
            </w:pPr>
          </w:p>
        </w:tc>
        <w:tc>
          <w:tcPr>
            <w:tcW w:w="517" w:type="dxa"/>
          </w:tcPr>
          <w:p w14:paraId="70B8C251" w14:textId="77777777" w:rsidR="009003C4" w:rsidRPr="009003C4" w:rsidRDefault="009003C4" w:rsidP="008A01C8">
            <w:pPr>
              <w:rPr>
                <w:sz w:val="12"/>
                <w:szCs w:val="12"/>
              </w:rPr>
            </w:pPr>
          </w:p>
        </w:tc>
        <w:tc>
          <w:tcPr>
            <w:tcW w:w="517" w:type="dxa"/>
          </w:tcPr>
          <w:p w14:paraId="334A6376" w14:textId="77777777" w:rsidR="009003C4" w:rsidRPr="009003C4" w:rsidRDefault="009003C4" w:rsidP="008A01C8">
            <w:pPr>
              <w:rPr>
                <w:sz w:val="12"/>
                <w:szCs w:val="12"/>
              </w:rPr>
            </w:pPr>
          </w:p>
        </w:tc>
        <w:tc>
          <w:tcPr>
            <w:tcW w:w="517" w:type="dxa"/>
          </w:tcPr>
          <w:p w14:paraId="3306DE20" w14:textId="3317CE19" w:rsidR="009003C4" w:rsidRPr="009003C4" w:rsidRDefault="009003C4" w:rsidP="008A01C8">
            <w:pPr>
              <w:rPr>
                <w:sz w:val="12"/>
                <w:szCs w:val="12"/>
              </w:rPr>
            </w:pPr>
          </w:p>
        </w:tc>
        <w:tc>
          <w:tcPr>
            <w:tcW w:w="517" w:type="dxa"/>
          </w:tcPr>
          <w:p w14:paraId="3CD1C808" w14:textId="77777777" w:rsidR="009003C4" w:rsidRPr="009003C4" w:rsidRDefault="009003C4" w:rsidP="008A01C8">
            <w:pPr>
              <w:rPr>
                <w:sz w:val="12"/>
                <w:szCs w:val="12"/>
              </w:rPr>
            </w:pPr>
          </w:p>
        </w:tc>
        <w:tc>
          <w:tcPr>
            <w:tcW w:w="517" w:type="dxa"/>
          </w:tcPr>
          <w:p w14:paraId="62893FD2" w14:textId="694951BE" w:rsidR="009003C4" w:rsidRPr="009003C4" w:rsidRDefault="009003C4" w:rsidP="008A01C8">
            <w:pPr>
              <w:rPr>
                <w:sz w:val="12"/>
                <w:szCs w:val="12"/>
              </w:rPr>
            </w:pPr>
          </w:p>
        </w:tc>
        <w:tc>
          <w:tcPr>
            <w:tcW w:w="517" w:type="dxa"/>
          </w:tcPr>
          <w:p w14:paraId="4BC2054D" w14:textId="69BBBE87" w:rsidR="009003C4" w:rsidRPr="009003C4" w:rsidRDefault="009003C4" w:rsidP="008A01C8">
            <w:pPr>
              <w:rPr>
                <w:sz w:val="12"/>
                <w:szCs w:val="12"/>
              </w:rPr>
            </w:pPr>
          </w:p>
        </w:tc>
      </w:tr>
      <w:tr w:rsidR="009003C4" w14:paraId="0566FAF7" w14:textId="6D523E2D" w:rsidTr="00AB4510">
        <w:tc>
          <w:tcPr>
            <w:tcW w:w="1279" w:type="dxa"/>
          </w:tcPr>
          <w:p w14:paraId="1DF19CB6" w14:textId="1520CA5F" w:rsidR="009003C4" w:rsidRPr="009003C4" w:rsidRDefault="009003C4" w:rsidP="008A01C8">
            <w:pPr>
              <w:rPr>
                <w:sz w:val="16"/>
                <w:szCs w:val="16"/>
              </w:rPr>
            </w:pPr>
            <w:r>
              <w:rPr>
                <w:sz w:val="16"/>
                <w:szCs w:val="16"/>
              </w:rPr>
              <w:t>Meilenstein 2</w:t>
            </w:r>
          </w:p>
        </w:tc>
        <w:tc>
          <w:tcPr>
            <w:tcW w:w="517" w:type="dxa"/>
            <w:tcBorders>
              <w:right w:val="single" w:sz="4" w:space="0" w:color="auto"/>
            </w:tcBorders>
          </w:tcPr>
          <w:p w14:paraId="5915AE82" w14:textId="77777777" w:rsidR="009003C4" w:rsidRPr="009003C4" w:rsidRDefault="009003C4" w:rsidP="008A01C8">
            <w:pPr>
              <w:rPr>
                <w:sz w:val="12"/>
                <w:szCs w:val="12"/>
              </w:rPr>
            </w:pPr>
          </w:p>
        </w:tc>
        <w:tc>
          <w:tcPr>
            <w:tcW w:w="517" w:type="dxa"/>
            <w:tcBorders>
              <w:left w:val="single" w:sz="4" w:space="0" w:color="auto"/>
            </w:tcBorders>
          </w:tcPr>
          <w:p w14:paraId="2FD49A81" w14:textId="77777777" w:rsidR="009003C4" w:rsidRPr="009003C4" w:rsidRDefault="009003C4" w:rsidP="008A01C8">
            <w:pPr>
              <w:rPr>
                <w:sz w:val="12"/>
                <w:szCs w:val="12"/>
              </w:rPr>
            </w:pPr>
          </w:p>
        </w:tc>
        <w:tc>
          <w:tcPr>
            <w:tcW w:w="517" w:type="dxa"/>
            <w:shd w:val="clear" w:color="auto" w:fill="FFFFCC"/>
          </w:tcPr>
          <w:p w14:paraId="0A380236" w14:textId="77777777" w:rsidR="009003C4" w:rsidRPr="009003C4" w:rsidRDefault="009003C4" w:rsidP="008A01C8">
            <w:pPr>
              <w:rPr>
                <w:sz w:val="12"/>
                <w:szCs w:val="12"/>
              </w:rPr>
            </w:pPr>
          </w:p>
        </w:tc>
        <w:tc>
          <w:tcPr>
            <w:tcW w:w="517" w:type="dxa"/>
            <w:shd w:val="clear" w:color="auto" w:fill="FFFFCC"/>
          </w:tcPr>
          <w:p w14:paraId="21B97FB3" w14:textId="77777777" w:rsidR="009003C4" w:rsidRPr="009003C4" w:rsidRDefault="009003C4" w:rsidP="008A01C8">
            <w:pPr>
              <w:rPr>
                <w:sz w:val="12"/>
                <w:szCs w:val="12"/>
              </w:rPr>
            </w:pPr>
          </w:p>
        </w:tc>
        <w:tc>
          <w:tcPr>
            <w:tcW w:w="517" w:type="dxa"/>
            <w:shd w:val="clear" w:color="auto" w:fill="F5CBD4" w:themeFill="accent2" w:themeFillTint="33"/>
          </w:tcPr>
          <w:p w14:paraId="6464C4B3" w14:textId="77777777" w:rsidR="009003C4" w:rsidRPr="009003C4" w:rsidRDefault="009003C4" w:rsidP="008A01C8">
            <w:pPr>
              <w:rPr>
                <w:sz w:val="12"/>
                <w:szCs w:val="12"/>
              </w:rPr>
            </w:pPr>
          </w:p>
        </w:tc>
        <w:tc>
          <w:tcPr>
            <w:tcW w:w="517" w:type="dxa"/>
          </w:tcPr>
          <w:p w14:paraId="335BF324" w14:textId="77777777" w:rsidR="009003C4" w:rsidRPr="009003C4" w:rsidRDefault="009003C4" w:rsidP="008A01C8">
            <w:pPr>
              <w:rPr>
                <w:sz w:val="12"/>
                <w:szCs w:val="12"/>
              </w:rPr>
            </w:pPr>
          </w:p>
        </w:tc>
        <w:tc>
          <w:tcPr>
            <w:tcW w:w="517" w:type="dxa"/>
          </w:tcPr>
          <w:p w14:paraId="698B85B1" w14:textId="77777777" w:rsidR="009003C4" w:rsidRPr="009003C4" w:rsidRDefault="009003C4" w:rsidP="008A01C8">
            <w:pPr>
              <w:rPr>
                <w:sz w:val="12"/>
                <w:szCs w:val="12"/>
              </w:rPr>
            </w:pPr>
          </w:p>
        </w:tc>
        <w:tc>
          <w:tcPr>
            <w:tcW w:w="517" w:type="dxa"/>
          </w:tcPr>
          <w:p w14:paraId="2894BA6F" w14:textId="77777777" w:rsidR="009003C4" w:rsidRPr="009003C4" w:rsidRDefault="009003C4" w:rsidP="008A01C8">
            <w:pPr>
              <w:rPr>
                <w:sz w:val="12"/>
                <w:szCs w:val="12"/>
              </w:rPr>
            </w:pPr>
          </w:p>
        </w:tc>
        <w:tc>
          <w:tcPr>
            <w:tcW w:w="517" w:type="dxa"/>
          </w:tcPr>
          <w:p w14:paraId="08DAFC98" w14:textId="4F9572A5" w:rsidR="009003C4" w:rsidRPr="009003C4" w:rsidRDefault="009003C4" w:rsidP="008A01C8">
            <w:pPr>
              <w:rPr>
                <w:sz w:val="12"/>
                <w:szCs w:val="12"/>
              </w:rPr>
            </w:pPr>
          </w:p>
        </w:tc>
        <w:tc>
          <w:tcPr>
            <w:tcW w:w="517" w:type="dxa"/>
          </w:tcPr>
          <w:p w14:paraId="54190678" w14:textId="77777777" w:rsidR="009003C4" w:rsidRPr="009003C4" w:rsidRDefault="009003C4" w:rsidP="008A01C8">
            <w:pPr>
              <w:rPr>
                <w:sz w:val="12"/>
                <w:szCs w:val="12"/>
              </w:rPr>
            </w:pPr>
          </w:p>
        </w:tc>
        <w:tc>
          <w:tcPr>
            <w:tcW w:w="517" w:type="dxa"/>
          </w:tcPr>
          <w:p w14:paraId="53CBC65B" w14:textId="77777777" w:rsidR="009003C4" w:rsidRPr="009003C4" w:rsidRDefault="009003C4" w:rsidP="008A01C8">
            <w:pPr>
              <w:rPr>
                <w:sz w:val="12"/>
                <w:szCs w:val="12"/>
              </w:rPr>
            </w:pPr>
          </w:p>
        </w:tc>
        <w:tc>
          <w:tcPr>
            <w:tcW w:w="517" w:type="dxa"/>
          </w:tcPr>
          <w:p w14:paraId="07507E13" w14:textId="77777777" w:rsidR="009003C4" w:rsidRPr="009003C4" w:rsidRDefault="009003C4" w:rsidP="008A01C8">
            <w:pPr>
              <w:rPr>
                <w:sz w:val="12"/>
                <w:szCs w:val="12"/>
              </w:rPr>
            </w:pPr>
          </w:p>
        </w:tc>
        <w:tc>
          <w:tcPr>
            <w:tcW w:w="517" w:type="dxa"/>
          </w:tcPr>
          <w:p w14:paraId="5F1A0CB9" w14:textId="47D66794" w:rsidR="009003C4" w:rsidRPr="009003C4" w:rsidRDefault="009003C4" w:rsidP="008A01C8">
            <w:pPr>
              <w:rPr>
                <w:sz w:val="12"/>
                <w:szCs w:val="12"/>
              </w:rPr>
            </w:pPr>
          </w:p>
        </w:tc>
        <w:tc>
          <w:tcPr>
            <w:tcW w:w="517" w:type="dxa"/>
          </w:tcPr>
          <w:p w14:paraId="5C087079" w14:textId="77777777" w:rsidR="009003C4" w:rsidRPr="009003C4" w:rsidRDefault="009003C4" w:rsidP="008A01C8">
            <w:pPr>
              <w:rPr>
                <w:sz w:val="12"/>
                <w:szCs w:val="12"/>
              </w:rPr>
            </w:pPr>
          </w:p>
        </w:tc>
        <w:tc>
          <w:tcPr>
            <w:tcW w:w="517" w:type="dxa"/>
          </w:tcPr>
          <w:p w14:paraId="428B6E6B" w14:textId="56F3A4DC" w:rsidR="009003C4" w:rsidRPr="009003C4" w:rsidRDefault="009003C4" w:rsidP="008A01C8">
            <w:pPr>
              <w:rPr>
                <w:sz w:val="12"/>
                <w:szCs w:val="12"/>
              </w:rPr>
            </w:pPr>
          </w:p>
        </w:tc>
        <w:tc>
          <w:tcPr>
            <w:tcW w:w="517" w:type="dxa"/>
          </w:tcPr>
          <w:p w14:paraId="07283113" w14:textId="46624204" w:rsidR="009003C4" w:rsidRPr="009003C4" w:rsidRDefault="009003C4" w:rsidP="008A01C8">
            <w:pPr>
              <w:rPr>
                <w:sz w:val="12"/>
                <w:szCs w:val="12"/>
              </w:rPr>
            </w:pPr>
          </w:p>
        </w:tc>
      </w:tr>
      <w:tr w:rsidR="009003C4" w14:paraId="0815C85D" w14:textId="2BEF4898" w:rsidTr="00AB4510">
        <w:tc>
          <w:tcPr>
            <w:tcW w:w="1279" w:type="dxa"/>
            <w:shd w:val="clear" w:color="auto" w:fill="92D050"/>
          </w:tcPr>
          <w:p w14:paraId="25D1DDEA" w14:textId="59854781" w:rsidR="009003C4" w:rsidRPr="009003C4" w:rsidRDefault="009003C4" w:rsidP="008A01C8">
            <w:pPr>
              <w:rPr>
                <w:sz w:val="16"/>
                <w:szCs w:val="16"/>
              </w:rPr>
            </w:pPr>
            <w:r w:rsidRPr="0017454A">
              <w:rPr>
                <w:sz w:val="16"/>
                <w:szCs w:val="16"/>
                <w:shd w:val="clear" w:color="auto" w:fill="92D050"/>
              </w:rPr>
              <w:t>PVA</w:t>
            </w:r>
            <w:r>
              <w:rPr>
                <w:sz w:val="16"/>
                <w:szCs w:val="16"/>
              </w:rPr>
              <w:t xml:space="preserve"> 3 (Inputs)</w:t>
            </w:r>
          </w:p>
        </w:tc>
        <w:tc>
          <w:tcPr>
            <w:tcW w:w="517" w:type="dxa"/>
            <w:tcBorders>
              <w:right w:val="single" w:sz="4" w:space="0" w:color="auto"/>
            </w:tcBorders>
          </w:tcPr>
          <w:p w14:paraId="7F3B1712" w14:textId="77777777" w:rsidR="009003C4" w:rsidRPr="009003C4" w:rsidRDefault="009003C4" w:rsidP="008A01C8">
            <w:pPr>
              <w:rPr>
                <w:sz w:val="12"/>
                <w:szCs w:val="12"/>
              </w:rPr>
            </w:pPr>
          </w:p>
        </w:tc>
        <w:tc>
          <w:tcPr>
            <w:tcW w:w="517" w:type="dxa"/>
            <w:tcBorders>
              <w:left w:val="single" w:sz="4" w:space="0" w:color="auto"/>
            </w:tcBorders>
          </w:tcPr>
          <w:p w14:paraId="18F10F2B" w14:textId="77777777" w:rsidR="009003C4" w:rsidRPr="009003C4" w:rsidRDefault="009003C4" w:rsidP="008A01C8">
            <w:pPr>
              <w:rPr>
                <w:sz w:val="12"/>
                <w:szCs w:val="12"/>
              </w:rPr>
            </w:pPr>
          </w:p>
        </w:tc>
        <w:tc>
          <w:tcPr>
            <w:tcW w:w="517" w:type="dxa"/>
          </w:tcPr>
          <w:p w14:paraId="72DFA163" w14:textId="77777777" w:rsidR="009003C4" w:rsidRPr="009003C4" w:rsidRDefault="009003C4" w:rsidP="008A01C8">
            <w:pPr>
              <w:rPr>
                <w:sz w:val="12"/>
                <w:szCs w:val="12"/>
              </w:rPr>
            </w:pPr>
          </w:p>
        </w:tc>
        <w:tc>
          <w:tcPr>
            <w:tcW w:w="517" w:type="dxa"/>
          </w:tcPr>
          <w:p w14:paraId="083F38B9" w14:textId="77777777" w:rsidR="009003C4" w:rsidRPr="009003C4" w:rsidRDefault="009003C4" w:rsidP="008A01C8">
            <w:pPr>
              <w:rPr>
                <w:sz w:val="12"/>
                <w:szCs w:val="12"/>
              </w:rPr>
            </w:pPr>
          </w:p>
        </w:tc>
        <w:tc>
          <w:tcPr>
            <w:tcW w:w="517" w:type="dxa"/>
          </w:tcPr>
          <w:p w14:paraId="7C6FB817" w14:textId="77777777" w:rsidR="009003C4" w:rsidRPr="009003C4" w:rsidRDefault="009003C4" w:rsidP="008A01C8">
            <w:pPr>
              <w:rPr>
                <w:sz w:val="12"/>
                <w:szCs w:val="12"/>
              </w:rPr>
            </w:pPr>
          </w:p>
        </w:tc>
        <w:tc>
          <w:tcPr>
            <w:tcW w:w="517" w:type="dxa"/>
            <w:shd w:val="clear" w:color="auto" w:fill="92D050"/>
          </w:tcPr>
          <w:p w14:paraId="41528095" w14:textId="77777777" w:rsidR="009003C4" w:rsidRPr="009003C4" w:rsidRDefault="009003C4" w:rsidP="008A01C8">
            <w:pPr>
              <w:rPr>
                <w:sz w:val="12"/>
                <w:szCs w:val="12"/>
              </w:rPr>
            </w:pPr>
          </w:p>
        </w:tc>
        <w:tc>
          <w:tcPr>
            <w:tcW w:w="517" w:type="dxa"/>
          </w:tcPr>
          <w:p w14:paraId="151BAA86" w14:textId="77777777" w:rsidR="009003C4" w:rsidRPr="009003C4" w:rsidRDefault="009003C4" w:rsidP="008A01C8">
            <w:pPr>
              <w:rPr>
                <w:sz w:val="12"/>
                <w:szCs w:val="12"/>
              </w:rPr>
            </w:pPr>
          </w:p>
        </w:tc>
        <w:tc>
          <w:tcPr>
            <w:tcW w:w="517" w:type="dxa"/>
          </w:tcPr>
          <w:p w14:paraId="61699AB6" w14:textId="77777777" w:rsidR="009003C4" w:rsidRPr="009003C4" w:rsidRDefault="009003C4" w:rsidP="008A01C8">
            <w:pPr>
              <w:rPr>
                <w:sz w:val="12"/>
                <w:szCs w:val="12"/>
              </w:rPr>
            </w:pPr>
          </w:p>
        </w:tc>
        <w:tc>
          <w:tcPr>
            <w:tcW w:w="517" w:type="dxa"/>
          </w:tcPr>
          <w:p w14:paraId="64F654F9" w14:textId="6CC0F3B6" w:rsidR="009003C4" w:rsidRPr="009003C4" w:rsidRDefault="009003C4" w:rsidP="008A01C8">
            <w:pPr>
              <w:rPr>
                <w:sz w:val="12"/>
                <w:szCs w:val="12"/>
              </w:rPr>
            </w:pPr>
          </w:p>
        </w:tc>
        <w:tc>
          <w:tcPr>
            <w:tcW w:w="517" w:type="dxa"/>
          </w:tcPr>
          <w:p w14:paraId="5926AFCB" w14:textId="77777777" w:rsidR="009003C4" w:rsidRPr="009003C4" w:rsidRDefault="009003C4" w:rsidP="008A01C8">
            <w:pPr>
              <w:rPr>
                <w:sz w:val="12"/>
                <w:szCs w:val="12"/>
              </w:rPr>
            </w:pPr>
          </w:p>
        </w:tc>
        <w:tc>
          <w:tcPr>
            <w:tcW w:w="517" w:type="dxa"/>
          </w:tcPr>
          <w:p w14:paraId="5ABE7011" w14:textId="77777777" w:rsidR="009003C4" w:rsidRPr="009003C4" w:rsidRDefault="009003C4" w:rsidP="008A01C8">
            <w:pPr>
              <w:rPr>
                <w:sz w:val="12"/>
                <w:szCs w:val="12"/>
              </w:rPr>
            </w:pPr>
          </w:p>
        </w:tc>
        <w:tc>
          <w:tcPr>
            <w:tcW w:w="517" w:type="dxa"/>
          </w:tcPr>
          <w:p w14:paraId="695540D8" w14:textId="77777777" w:rsidR="009003C4" w:rsidRPr="009003C4" w:rsidRDefault="009003C4" w:rsidP="008A01C8">
            <w:pPr>
              <w:rPr>
                <w:sz w:val="12"/>
                <w:szCs w:val="12"/>
              </w:rPr>
            </w:pPr>
          </w:p>
        </w:tc>
        <w:tc>
          <w:tcPr>
            <w:tcW w:w="517" w:type="dxa"/>
          </w:tcPr>
          <w:p w14:paraId="3C32E8B2" w14:textId="36014232" w:rsidR="009003C4" w:rsidRPr="009003C4" w:rsidRDefault="009003C4" w:rsidP="008A01C8">
            <w:pPr>
              <w:rPr>
                <w:sz w:val="12"/>
                <w:szCs w:val="12"/>
              </w:rPr>
            </w:pPr>
          </w:p>
        </w:tc>
        <w:tc>
          <w:tcPr>
            <w:tcW w:w="517" w:type="dxa"/>
          </w:tcPr>
          <w:p w14:paraId="205F9059" w14:textId="77777777" w:rsidR="009003C4" w:rsidRPr="009003C4" w:rsidRDefault="009003C4" w:rsidP="008A01C8">
            <w:pPr>
              <w:rPr>
                <w:sz w:val="12"/>
                <w:szCs w:val="12"/>
              </w:rPr>
            </w:pPr>
          </w:p>
        </w:tc>
        <w:tc>
          <w:tcPr>
            <w:tcW w:w="517" w:type="dxa"/>
          </w:tcPr>
          <w:p w14:paraId="7D12F01E" w14:textId="4ACFC905" w:rsidR="009003C4" w:rsidRPr="009003C4" w:rsidRDefault="009003C4" w:rsidP="008A01C8">
            <w:pPr>
              <w:rPr>
                <w:sz w:val="12"/>
                <w:szCs w:val="12"/>
              </w:rPr>
            </w:pPr>
          </w:p>
        </w:tc>
        <w:tc>
          <w:tcPr>
            <w:tcW w:w="517" w:type="dxa"/>
          </w:tcPr>
          <w:p w14:paraId="15C0CCE2" w14:textId="7A17C5FA" w:rsidR="009003C4" w:rsidRPr="009003C4" w:rsidRDefault="009003C4" w:rsidP="008A01C8">
            <w:pPr>
              <w:rPr>
                <w:sz w:val="12"/>
                <w:szCs w:val="12"/>
              </w:rPr>
            </w:pPr>
          </w:p>
        </w:tc>
      </w:tr>
      <w:tr w:rsidR="009003C4" w14:paraId="28C6A2FB" w14:textId="2080AF87" w:rsidTr="00AB4510">
        <w:tc>
          <w:tcPr>
            <w:tcW w:w="1279" w:type="dxa"/>
          </w:tcPr>
          <w:p w14:paraId="0D1A0221" w14:textId="20D8489C" w:rsidR="009003C4" w:rsidRPr="009003C4" w:rsidRDefault="009003C4" w:rsidP="009003C4">
            <w:pPr>
              <w:rPr>
                <w:sz w:val="16"/>
                <w:szCs w:val="16"/>
              </w:rPr>
            </w:pPr>
            <w:r>
              <w:rPr>
                <w:sz w:val="16"/>
                <w:szCs w:val="16"/>
              </w:rPr>
              <w:t>Meilenstein 3</w:t>
            </w:r>
          </w:p>
        </w:tc>
        <w:tc>
          <w:tcPr>
            <w:tcW w:w="517" w:type="dxa"/>
            <w:tcBorders>
              <w:right w:val="single" w:sz="4" w:space="0" w:color="auto"/>
            </w:tcBorders>
          </w:tcPr>
          <w:p w14:paraId="39D05B7E" w14:textId="77777777" w:rsidR="009003C4" w:rsidRPr="009003C4" w:rsidRDefault="009003C4" w:rsidP="009003C4">
            <w:pPr>
              <w:rPr>
                <w:sz w:val="12"/>
                <w:szCs w:val="12"/>
              </w:rPr>
            </w:pPr>
          </w:p>
        </w:tc>
        <w:tc>
          <w:tcPr>
            <w:tcW w:w="517" w:type="dxa"/>
            <w:tcBorders>
              <w:left w:val="single" w:sz="4" w:space="0" w:color="auto"/>
            </w:tcBorders>
          </w:tcPr>
          <w:p w14:paraId="0952D0C3" w14:textId="77777777" w:rsidR="009003C4" w:rsidRPr="009003C4" w:rsidRDefault="009003C4" w:rsidP="009003C4">
            <w:pPr>
              <w:rPr>
                <w:sz w:val="12"/>
                <w:szCs w:val="12"/>
              </w:rPr>
            </w:pPr>
          </w:p>
        </w:tc>
        <w:tc>
          <w:tcPr>
            <w:tcW w:w="517" w:type="dxa"/>
          </w:tcPr>
          <w:p w14:paraId="491F701A" w14:textId="77777777" w:rsidR="009003C4" w:rsidRPr="009003C4" w:rsidRDefault="009003C4" w:rsidP="009003C4">
            <w:pPr>
              <w:rPr>
                <w:sz w:val="12"/>
                <w:szCs w:val="12"/>
              </w:rPr>
            </w:pPr>
          </w:p>
        </w:tc>
        <w:tc>
          <w:tcPr>
            <w:tcW w:w="517" w:type="dxa"/>
          </w:tcPr>
          <w:p w14:paraId="561C762D" w14:textId="77777777" w:rsidR="009003C4" w:rsidRPr="009003C4" w:rsidRDefault="009003C4" w:rsidP="009003C4">
            <w:pPr>
              <w:rPr>
                <w:sz w:val="12"/>
                <w:szCs w:val="12"/>
              </w:rPr>
            </w:pPr>
          </w:p>
        </w:tc>
        <w:tc>
          <w:tcPr>
            <w:tcW w:w="517" w:type="dxa"/>
          </w:tcPr>
          <w:p w14:paraId="1CEE894C" w14:textId="77777777" w:rsidR="009003C4" w:rsidRPr="009003C4" w:rsidRDefault="009003C4" w:rsidP="009003C4">
            <w:pPr>
              <w:rPr>
                <w:sz w:val="12"/>
                <w:szCs w:val="12"/>
              </w:rPr>
            </w:pPr>
          </w:p>
        </w:tc>
        <w:tc>
          <w:tcPr>
            <w:tcW w:w="517" w:type="dxa"/>
          </w:tcPr>
          <w:p w14:paraId="4B52F81E" w14:textId="77777777" w:rsidR="009003C4" w:rsidRPr="009003C4" w:rsidRDefault="009003C4" w:rsidP="009003C4">
            <w:pPr>
              <w:rPr>
                <w:sz w:val="12"/>
                <w:szCs w:val="12"/>
              </w:rPr>
            </w:pPr>
          </w:p>
        </w:tc>
        <w:tc>
          <w:tcPr>
            <w:tcW w:w="517" w:type="dxa"/>
            <w:shd w:val="clear" w:color="auto" w:fill="FFFFCC"/>
          </w:tcPr>
          <w:p w14:paraId="49056B31" w14:textId="77777777" w:rsidR="009003C4" w:rsidRPr="009003C4" w:rsidRDefault="009003C4" w:rsidP="009003C4">
            <w:pPr>
              <w:rPr>
                <w:sz w:val="12"/>
                <w:szCs w:val="12"/>
              </w:rPr>
            </w:pPr>
          </w:p>
        </w:tc>
        <w:tc>
          <w:tcPr>
            <w:tcW w:w="517" w:type="dxa"/>
            <w:shd w:val="clear" w:color="auto" w:fill="FFFFCC"/>
          </w:tcPr>
          <w:p w14:paraId="6FEE1DE6" w14:textId="77777777" w:rsidR="009003C4" w:rsidRPr="009003C4" w:rsidRDefault="009003C4" w:rsidP="009003C4">
            <w:pPr>
              <w:rPr>
                <w:sz w:val="12"/>
                <w:szCs w:val="12"/>
              </w:rPr>
            </w:pPr>
          </w:p>
        </w:tc>
        <w:tc>
          <w:tcPr>
            <w:tcW w:w="517" w:type="dxa"/>
            <w:shd w:val="clear" w:color="auto" w:fill="F5CBD4" w:themeFill="accent2" w:themeFillTint="33"/>
          </w:tcPr>
          <w:p w14:paraId="0615E023" w14:textId="2B6135A0" w:rsidR="009003C4" w:rsidRPr="009003C4" w:rsidRDefault="009003C4" w:rsidP="009003C4">
            <w:pPr>
              <w:rPr>
                <w:sz w:val="12"/>
                <w:szCs w:val="12"/>
              </w:rPr>
            </w:pPr>
          </w:p>
        </w:tc>
        <w:tc>
          <w:tcPr>
            <w:tcW w:w="517" w:type="dxa"/>
          </w:tcPr>
          <w:p w14:paraId="104442AF" w14:textId="77777777" w:rsidR="009003C4" w:rsidRPr="009003C4" w:rsidRDefault="009003C4" w:rsidP="009003C4">
            <w:pPr>
              <w:rPr>
                <w:sz w:val="12"/>
                <w:szCs w:val="12"/>
              </w:rPr>
            </w:pPr>
          </w:p>
        </w:tc>
        <w:tc>
          <w:tcPr>
            <w:tcW w:w="517" w:type="dxa"/>
          </w:tcPr>
          <w:p w14:paraId="2377CCAD" w14:textId="77777777" w:rsidR="009003C4" w:rsidRPr="009003C4" w:rsidRDefault="009003C4" w:rsidP="009003C4">
            <w:pPr>
              <w:rPr>
                <w:sz w:val="12"/>
                <w:szCs w:val="12"/>
              </w:rPr>
            </w:pPr>
          </w:p>
        </w:tc>
        <w:tc>
          <w:tcPr>
            <w:tcW w:w="517" w:type="dxa"/>
          </w:tcPr>
          <w:p w14:paraId="161EF3B3" w14:textId="77777777" w:rsidR="009003C4" w:rsidRPr="009003C4" w:rsidRDefault="009003C4" w:rsidP="009003C4">
            <w:pPr>
              <w:rPr>
                <w:sz w:val="12"/>
                <w:szCs w:val="12"/>
              </w:rPr>
            </w:pPr>
          </w:p>
        </w:tc>
        <w:tc>
          <w:tcPr>
            <w:tcW w:w="517" w:type="dxa"/>
          </w:tcPr>
          <w:p w14:paraId="25BEEE3F" w14:textId="06A57FA8" w:rsidR="009003C4" w:rsidRPr="009003C4" w:rsidRDefault="009003C4" w:rsidP="009003C4">
            <w:pPr>
              <w:rPr>
                <w:sz w:val="12"/>
                <w:szCs w:val="12"/>
              </w:rPr>
            </w:pPr>
          </w:p>
        </w:tc>
        <w:tc>
          <w:tcPr>
            <w:tcW w:w="517" w:type="dxa"/>
          </w:tcPr>
          <w:p w14:paraId="39D925AA" w14:textId="77777777" w:rsidR="009003C4" w:rsidRPr="009003C4" w:rsidRDefault="009003C4" w:rsidP="009003C4">
            <w:pPr>
              <w:rPr>
                <w:sz w:val="12"/>
                <w:szCs w:val="12"/>
              </w:rPr>
            </w:pPr>
          </w:p>
        </w:tc>
        <w:tc>
          <w:tcPr>
            <w:tcW w:w="517" w:type="dxa"/>
          </w:tcPr>
          <w:p w14:paraId="476E548A" w14:textId="0D315D68" w:rsidR="009003C4" w:rsidRPr="009003C4" w:rsidRDefault="009003C4" w:rsidP="009003C4">
            <w:pPr>
              <w:rPr>
                <w:sz w:val="12"/>
                <w:szCs w:val="12"/>
              </w:rPr>
            </w:pPr>
          </w:p>
        </w:tc>
        <w:tc>
          <w:tcPr>
            <w:tcW w:w="517" w:type="dxa"/>
          </w:tcPr>
          <w:p w14:paraId="03DA9514" w14:textId="5A92A91B" w:rsidR="009003C4" w:rsidRPr="009003C4" w:rsidRDefault="009003C4" w:rsidP="009003C4">
            <w:pPr>
              <w:rPr>
                <w:sz w:val="12"/>
                <w:szCs w:val="12"/>
              </w:rPr>
            </w:pPr>
          </w:p>
        </w:tc>
      </w:tr>
      <w:tr w:rsidR="009003C4" w14:paraId="2E0CB404" w14:textId="7395DB3B" w:rsidTr="00AB4510">
        <w:tc>
          <w:tcPr>
            <w:tcW w:w="1279" w:type="dxa"/>
            <w:shd w:val="clear" w:color="auto" w:fill="92D050"/>
          </w:tcPr>
          <w:p w14:paraId="7FBEFA51" w14:textId="26B22CF6" w:rsidR="009003C4" w:rsidRPr="009003C4" w:rsidRDefault="009003C4" w:rsidP="009003C4">
            <w:pPr>
              <w:rPr>
                <w:sz w:val="16"/>
                <w:szCs w:val="16"/>
              </w:rPr>
            </w:pPr>
            <w:r w:rsidRPr="0017454A">
              <w:rPr>
                <w:sz w:val="16"/>
                <w:szCs w:val="16"/>
                <w:shd w:val="clear" w:color="auto" w:fill="92D050"/>
              </w:rPr>
              <w:t>PVA</w:t>
            </w:r>
            <w:r>
              <w:rPr>
                <w:sz w:val="16"/>
                <w:szCs w:val="16"/>
              </w:rPr>
              <w:t xml:space="preserve"> 4 (Inputs)</w:t>
            </w:r>
          </w:p>
        </w:tc>
        <w:tc>
          <w:tcPr>
            <w:tcW w:w="517" w:type="dxa"/>
            <w:tcBorders>
              <w:right w:val="single" w:sz="4" w:space="0" w:color="auto"/>
            </w:tcBorders>
          </w:tcPr>
          <w:p w14:paraId="5C95EEBC" w14:textId="77777777" w:rsidR="009003C4" w:rsidRPr="009003C4" w:rsidRDefault="009003C4" w:rsidP="009003C4">
            <w:pPr>
              <w:rPr>
                <w:sz w:val="12"/>
                <w:szCs w:val="12"/>
              </w:rPr>
            </w:pPr>
          </w:p>
        </w:tc>
        <w:tc>
          <w:tcPr>
            <w:tcW w:w="517" w:type="dxa"/>
            <w:tcBorders>
              <w:left w:val="single" w:sz="4" w:space="0" w:color="auto"/>
            </w:tcBorders>
          </w:tcPr>
          <w:p w14:paraId="7EF47F21" w14:textId="77777777" w:rsidR="009003C4" w:rsidRPr="009003C4" w:rsidRDefault="009003C4" w:rsidP="009003C4">
            <w:pPr>
              <w:rPr>
                <w:sz w:val="12"/>
                <w:szCs w:val="12"/>
              </w:rPr>
            </w:pPr>
          </w:p>
        </w:tc>
        <w:tc>
          <w:tcPr>
            <w:tcW w:w="517" w:type="dxa"/>
          </w:tcPr>
          <w:p w14:paraId="04BE1738" w14:textId="77777777" w:rsidR="009003C4" w:rsidRPr="009003C4" w:rsidRDefault="009003C4" w:rsidP="009003C4">
            <w:pPr>
              <w:rPr>
                <w:sz w:val="12"/>
                <w:szCs w:val="12"/>
              </w:rPr>
            </w:pPr>
          </w:p>
        </w:tc>
        <w:tc>
          <w:tcPr>
            <w:tcW w:w="517" w:type="dxa"/>
          </w:tcPr>
          <w:p w14:paraId="0B8D6722" w14:textId="77777777" w:rsidR="009003C4" w:rsidRPr="009003C4" w:rsidRDefault="009003C4" w:rsidP="009003C4">
            <w:pPr>
              <w:rPr>
                <w:sz w:val="12"/>
                <w:szCs w:val="12"/>
              </w:rPr>
            </w:pPr>
          </w:p>
        </w:tc>
        <w:tc>
          <w:tcPr>
            <w:tcW w:w="517" w:type="dxa"/>
          </w:tcPr>
          <w:p w14:paraId="4ABA4823" w14:textId="77777777" w:rsidR="009003C4" w:rsidRPr="009003C4" w:rsidRDefault="009003C4" w:rsidP="009003C4">
            <w:pPr>
              <w:rPr>
                <w:sz w:val="12"/>
                <w:szCs w:val="12"/>
              </w:rPr>
            </w:pPr>
          </w:p>
        </w:tc>
        <w:tc>
          <w:tcPr>
            <w:tcW w:w="517" w:type="dxa"/>
          </w:tcPr>
          <w:p w14:paraId="5713E85C" w14:textId="77777777" w:rsidR="009003C4" w:rsidRPr="009003C4" w:rsidRDefault="009003C4" w:rsidP="009003C4">
            <w:pPr>
              <w:rPr>
                <w:sz w:val="12"/>
                <w:szCs w:val="12"/>
              </w:rPr>
            </w:pPr>
          </w:p>
        </w:tc>
        <w:tc>
          <w:tcPr>
            <w:tcW w:w="517" w:type="dxa"/>
          </w:tcPr>
          <w:p w14:paraId="31C60291" w14:textId="77777777" w:rsidR="009003C4" w:rsidRPr="009003C4" w:rsidRDefault="009003C4" w:rsidP="009003C4">
            <w:pPr>
              <w:rPr>
                <w:sz w:val="12"/>
                <w:szCs w:val="12"/>
              </w:rPr>
            </w:pPr>
          </w:p>
        </w:tc>
        <w:tc>
          <w:tcPr>
            <w:tcW w:w="517" w:type="dxa"/>
          </w:tcPr>
          <w:p w14:paraId="145D32CB" w14:textId="77777777" w:rsidR="009003C4" w:rsidRPr="009003C4" w:rsidRDefault="009003C4" w:rsidP="009003C4">
            <w:pPr>
              <w:rPr>
                <w:sz w:val="12"/>
                <w:szCs w:val="12"/>
              </w:rPr>
            </w:pPr>
          </w:p>
        </w:tc>
        <w:tc>
          <w:tcPr>
            <w:tcW w:w="517" w:type="dxa"/>
          </w:tcPr>
          <w:p w14:paraId="676E36D0" w14:textId="1CFDFE5D" w:rsidR="009003C4" w:rsidRPr="009003C4" w:rsidRDefault="009003C4" w:rsidP="009003C4">
            <w:pPr>
              <w:rPr>
                <w:sz w:val="12"/>
                <w:szCs w:val="12"/>
              </w:rPr>
            </w:pPr>
          </w:p>
        </w:tc>
        <w:tc>
          <w:tcPr>
            <w:tcW w:w="517" w:type="dxa"/>
            <w:shd w:val="clear" w:color="auto" w:fill="92D050"/>
          </w:tcPr>
          <w:p w14:paraId="0A39AA13" w14:textId="77777777" w:rsidR="009003C4" w:rsidRPr="009003C4" w:rsidRDefault="009003C4" w:rsidP="009003C4">
            <w:pPr>
              <w:rPr>
                <w:sz w:val="12"/>
                <w:szCs w:val="12"/>
              </w:rPr>
            </w:pPr>
          </w:p>
        </w:tc>
        <w:tc>
          <w:tcPr>
            <w:tcW w:w="517" w:type="dxa"/>
          </w:tcPr>
          <w:p w14:paraId="3497B64A" w14:textId="77777777" w:rsidR="009003C4" w:rsidRPr="009003C4" w:rsidRDefault="009003C4" w:rsidP="009003C4">
            <w:pPr>
              <w:rPr>
                <w:sz w:val="12"/>
                <w:szCs w:val="12"/>
              </w:rPr>
            </w:pPr>
          </w:p>
        </w:tc>
        <w:tc>
          <w:tcPr>
            <w:tcW w:w="517" w:type="dxa"/>
          </w:tcPr>
          <w:p w14:paraId="5DBA0103" w14:textId="77777777" w:rsidR="009003C4" w:rsidRPr="009003C4" w:rsidRDefault="009003C4" w:rsidP="009003C4">
            <w:pPr>
              <w:rPr>
                <w:sz w:val="12"/>
                <w:szCs w:val="12"/>
              </w:rPr>
            </w:pPr>
          </w:p>
        </w:tc>
        <w:tc>
          <w:tcPr>
            <w:tcW w:w="517" w:type="dxa"/>
          </w:tcPr>
          <w:p w14:paraId="613E4C94" w14:textId="3C77DF30" w:rsidR="009003C4" w:rsidRPr="009003C4" w:rsidRDefault="009003C4" w:rsidP="009003C4">
            <w:pPr>
              <w:rPr>
                <w:sz w:val="12"/>
                <w:szCs w:val="12"/>
              </w:rPr>
            </w:pPr>
          </w:p>
        </w:tc>
        <w:tc>
          <w:tcPr>
            <w:tcW w:w="517" w:type="dxa"/>
          </w:tcPr>
          <w:p w14:paraId="7E39BE5F" w14:textId="77777777" w:rsidR="009003C4" w:rsidRPr="009003C4" w:rsidRDefault="009003C4" w:rsidP="009003C4">
            <w:pPr>
              <w:rPr>
                <w:sz w:val="12"/>
                <w:szCs w:val="12"/>
              </w:rPr>
            </w:pPr>
          </w:p>
        </w:tc>
        <w:tc>
          <w:tcPr>
            <w:tcW w:w="517" w:type="dxa"/>
          </w:tcPr>
          <w:p w14:paraId="24B250C8" w14:textId="5A86BE27" w:rsidR="009003C4" w:rsidRPr="009003C4" w:rsidRDefault="009003C4" w:rsidP="009003C4">
            <w:pPr>
              <w:rPr>
                <w:sz w:val="12"/>
                <w:szCs w:val="12"/>
              </w:rPr>
            </w:pPr>
          </w:p>
        </w:tc>
        <w:tc>
          <w:tcPr>
            <w:tcW w:w="517" w:type="dxa"/>
          </w:tcPr>
          <w:p w14:paraId="570864C3" w14:textId="6EAE02E7" w:rsidR="009003C4" w:rsidRPr="009003C4" w:rsidRDefault="009003C4" w:rsidP="009003C4">
            <w:pPr>
              <w:rPr>
                <w:sz w:val="12"/>
                <w:szCs w:val="12"/>
              </w:rPr>
            </w:pPr>
          </w:p>
        </w:tc>
      </w:tr>
      <w:tr w:rsidR="009003C4" w14:paraId="428A9A3C" w14:textId="780E7044" w:rsidTr="00AB4510">
        <w:tc>
          <w:tcPr>
            <w:tcW w:w="1279" w:type="dxa"/>
          </w:tcPr>
          <w:p w14:paraId="406C06A1" w14:textId="64A84BC1" w:rsidR="009003C4" w:rsidRPr="009003C4" w:rsidRDefault="009003C4" w:rsidP="009003C4">
            <w:pPr>
              <w:rPr>
                <w:sz w:val="16"/>
                <w:szCs w:val="16"/>
              </w:rPr>
            </w:pPr>
            <w:r>
              <w:rPr>
                <w:sz w:val="16"/>
                <w:szCs w:val="16"/>
              </w:rPr>
              <w:t>Meilenstein 4</w:t>
            </w:r>
          </w:p>
        </w:tc>
        <w:tc>
          <w:tcPr>
            <w:tcW w:w="517" w:type="dxa"/>
            <w:tcBorders>
              <w:right w:val="single" w:sz="4" w:space="0" w:color="auto"/>
            </w:tcBorders>
          </w:tcPr>
          <w:p w14:paraId="0B472209" w14:textId="77777777" w:rsidR="009003C4" w:rsidRPr="009003C4" w:rsidRDefault="009003C4" w:rsidP="009003C4">
            <w:pPr>
              <w:rPr>
                <w:sz w:val="12"/>
                <w:szCs w:val="12"/>
              </w:rPr>
            </w:pPr>
          </w:p>
        </w:tc>
        <w:tc>
          <w:tcPr>
            <w:tcW w:w="517" w:type="dxa"/>
            <w:tcBorders>
              <w:left w:val="single" w:sz="4" w:space="0" w:color="auto"/>
            </w:tcBorders>
          </w:tcPr>
          <w:p w14:paraId="42F17B0D" w14:textId="77777777" w:rsidR="009003C4" w:rsidRPr="009003C4" w:rsidRDefault="009003C4" w:rsidP="009003C4">
            <w:pPr>
              <w:rPr>
                <w:sz w:val="12"/>
                <w:szCs w:val="12"/>
              </w:rPr>
            </w:pPr>
          </w:p>
        </w:tc>
        <w:tc>
          <w:tcPr>
            <w:tcW w:w="517" w:type="dxa"/>
          </w:tcPr>
          <w:p w14:paraId="450A7C03" w14:textId="77777777" w:rsidR="009003C4" w:rsidRPr="009003C4" w:rsidRDefault="009003C4" w:rsidP="009003C4">
            <w:pPr>
              <w:rPr>
                <w:sz w:val="12"/>
                <w:szCs w:val="12"/>
              </w:rPr>
            </w:pPr>
          </w:p>
        </w:tc>
        <w:tc>
          <w:tcPr>
            <w:tcW w:w="517" w:type="dxa"/>
          </w:tcPr>
          <w:p w14:paraId="3E445435" w14:textId="77777777" w:rsidR="009003C4" w:rsidRPr="009003C4" w:rsidRDefault="009003C4" w:rsidP="009003C4">
            <w:pPr>
              <w:rPr>
                <w:sz w:val="12"/>
                <w:szCs w:val="12"/>
              </w:rPr>
            </w:pPr>
          </w:p>
        </w:tc>
        <w:tc>
          <w:tcPr>
            <w:tcW w:w="517" w:type="dxa"/>
          </w:tcPr>
          <w:p w14:paraId="5E5F5C47" w14:textId="77777777" w:rsidR="009003C4" w:rsidRPr="009003C4" w:rsidRDefault="009003C4" w:rsidP="009003C4">
            <w:pPr>
              <w:rPr>
                <w:sz w:val="12"/>
                <w:szCs w:val="12"/>
              </w:rPr>
            </w:pPr>
          </w:p>
        </w:tc>
        <w:tc>
          <w:tcPr>
            <w:tcW w:w="517" w:type="dxa"/>
          </w:tcPr>
          <w:p w14:paraId="7CC59AF7" w14:textId="77777777" w:rsidR="009003C4" w:rsidRPr="009003C4" w:rsidRDefault="009003C4" w:rsidP="009003C4">
            <w:pPr>
              <w:rPr>
                <w:sz w:val="12"/>
                <w:szCs w:val="12"/>
              </w:rPr>
            </w:pPr>
          </w:p>
        </w:tc>
        <w:tc>
          <w:tcPr>
            <w:tcW w:w="517" w:type="dxa"/>
          </w:tcPr>
          <w:p w14:paraId="43D6F928" w14:textId="77777777" w:rsidR="009003C4" w:rsidRPr="009003C4" w:rsidRDefault="009003C4" w:rsidP="009003C4">
            <w:pPr>
              <w:rPr>
                <w:sz w:val="12"/>
                <w:szCs w:val="12"/>
              </w:rPr>
            </w:pPr>
          </w:p>
        </w:tc>
        <w:tc>
          <w:tcPr>
            <w:tcW w:w="517" w:type="dxa"/>
          </w:tcPr>
          <w:p w14:paraId="29213E16" w14:textId="77777777" w:rsidR="009003C4" w:rsidRPr="009003C4" w:rsidRDefault="009003C4" w:rsidP="009003C4">
            <w:pPr>
              <w:rPr>
                <w:sz w:val="12"/>
                <w:szCs w:val="12"/>
              </w:rPr>
            </w:pPr>
          </w:p>
        </w:tc>
        <w:tc>
          <w:tcPr>
            <w:tcW w:w="517" w:type="dxa"/>
          </w:tcPr>
          <w:p w14:paraId="0B6406A2" w14:textId="56725F79" w:rsidR="009003C4" w:rsidRPr="009003C4" w:rsidRDefault="009003C4" w:rsidP="009003C4">
            <w:pPr>
              <w:rPr>
                <w:sz w:val="12"/>
                <w:szCs w:val="12"/>
              </w:rPr>
            </w:pPr>
          </w:p>
        </w:tc>
        <w:tc>
          <w:tcPr>
            <w:tcW w:w="517" w:type="dxa"/>
          </w:tcPr>
          <w:p w14:paraId="175F2B7A" w14:textId="77777777" w:rsidR="009003C4" w:rsidRPr="009003C4" w:rsidRDefault="009003C4" w:rsidP="009003C4">
            <w:pPr>
              <w:rPr>
                <w:sz w:val="12"/>
                <w:szCs w:val="12"/>
              </w:rPr>
            </w:pPr>
          </w:p>
        </w:tc>
        <w:tc>
          <w:tcPr>
            <w:tcW w:w="517" w:type="dxa"/>
            <w:shd w:val="clear" w:color="auto" w:fill="FFFFCC"/>
          </w:tcPr>
          <w:p w14:paraId="13BAC621" w14:textId="77777777" w:rsidR="009003C4" w:rsidRPr="009003C4" w:rsidRDefault="009003C4" w:rsidP="009003C4">
            <w:pPr>
              <w:rPr>
                <w:sz w:val="12"/>
                <w:szCs w:val="12"/>
              </w:rPr>
            </w:pPr>
          </w:p>
        </w:tc>
        <w:tc>
          <w:tcPr>
            <w:tcW w:w="517" w:type="dxa"/>
            <w:shd w:val="clear" w:color="auto" w:fill="FFFFCC"/>
          </w:tcPr>
          <w:p w14:paraId="14BDF6FA" w14:textId="77777777" w:rsidR="009003C4" w:rsidRPr="009003C4" w:rsidRDefault="009003C4" w:rsidP="009003C4">
            <w:pPr>
              <w:rPr>
                <w:sz w:val="12"/>
                <w:szCs w:val="12"/>
              </w:rPr>
            </w:pPr>
          </w:p>
        </w:tc>
        <w:tc>
          <w:tcPr>
            <w:tcW w:w="517" w:type="dxa"/>
            <w:shd w:val="clear" w:color="auto" w:fill="F5CBD4" w:themeFill="accent2" w:themeFillTint="33"/>
          </w:tcPr>
          <w:p w14:paraId="3913AAC2" w14:textId="43C5C25B" w:rsidR="009003C4" w:rsidRPr="009003C4" w:rsidRDefault="009003C4" w:rsidP="009003C4">
            <w:pPr>
              <w:rPr>
                <w:sz w:val="12"/>
                <w:szCs w:val="12"/>
              </w:rPr>
            </w:pPr>
          </w:p>
        </w:tc>
        <w:tc>
          <w:tcPr>
            <w:tcW w:w="517" w:type="dxa"/>
          </w:tcPr>
          <w:p w14:paraId="7EDEA939" w14:textId="77777777" w:rsidR="009003C4" w:rsidRPr="009003C4" w:rsidRDefault="009003C4" w:rsidP="009003C4">
            <w:pPr>
              <w:rPr>
                <w:sz w:val="12"/>
                <w:szCs w:val="12"/>
              </w:rPr>
            </w:pPr>
          </w:p>
        </w:tc>
        <w:tc>
          <w:tcPr>
            <w:tcW w:w="517" w:type="dxa"/>
          </w:tcPr>
          <w:p w14:paraId="7419F6CC" w14:textId="08494B69" w:rsidR="009003C4" w:rsidRPr="009003C4" w:rsidRDefault="009003C4" w:rsidP="009003C4">
            <w:pPr>
              <w:rPr>
                <w:sz w:val="12"/>
                <w:szCs w:val="12"/>
              </w:rPr>
            </w:pPr>
          </w:p>
        </w:tc>
        <w:tc>
          <w:tcPr>
            <w:tcW w:w="517" w:type="dxa"/>
          </w:tcPr>
          <w:p w14:paraId="5CF5E254" w14:textId="67D1BBAE" w:rsidR="009003C4" w:rsidRPr="009003C4" w:rsidRDefault="009003C4" w:rsidP="009003C4">
            <w:pPr>
              <w:rPr>
                <w:sz w:val="12"/>
                <w:szCs w:val="12"/>
              </w:rPr>
            </w:pPr>
          </w:p>
        </w:tc>
      </w:tr>
      <w:tr w:rsidR="009003C4" w14:paraId="236B162E" w14:textId="77777777" w:rsidTr="00AB4510">
        <w:tc>
          <w:tcPr>
            <w:tcW w:w="1279" w:type="dxa"/>
            <w:shd w:val="clear" w:color="auto" w:fill="92D050"/>
          </w:tcPr>
          <w:p w14:paraId="417B7EB2" w14:textId="1AC9424C" w:rsidR="009003C4" w:rsidRPr="009003C4" w:rsidRDefault="009003C4" w:rsidP="009003C4">
            <w:pPr>
              <w:rPr>
                <w:sz w:val="16"/>
                <w:szCs w:val="16"/>
              </w:rPr>
            </w:pPr>
            <w:r w:rsidRPr="0017454A">
              <w:rPr>
                <w:sz w:val="16"/>
                <w:szCs w:val="16"/>
                <w:shd w:val="clear" w:color="auto" w:fill="92D050"/>
              </w:rPr>
              <w:t>PVA</w:t>
            </w:r>
            <w:r>
              <w:rPr>
                <w:sz w:val="16"/>
                <w:szCs w:val="16"/>
              </w:rPr>
              <w:t xml:space="preserve"> 5 (Inputs)</w:t>
            </w:r>
          </w:p>
        </w:tc>
        <w:tc>
          <w:tcPr>
            <w:tcW w:w="517" w:type="dxa"/>
            <w:tcBorders>
              <w:right w:val="single" w:sz="4" w:space="0" w:color="auto"/>
            </w:tcBorders>
          </w:tcPr>
          <w:p w14:paraId="39B848C2" w14:textId="77777777" w:rsidR="009003C4" w:rsidRPr="009003C4" w:rsidRDefault="009003C4" w:rsidP="009003C4">
            <w:pPr>
              <w:rPr>
                <w:sz w:val="12"/>
                <w:szCs w:val="12"/>
              </w:rPr>
            </w:pPr>
          </w:p>
        </w:tc>
        <w:tc>
          <w:tcPr>
            <w:tcW w:w="517" w:type="dxa"/>
            <w:tcBorders>
              <w:left w:val="single" w:sz="4" w:space="0" w:color="auto"/>
            </w:tcBorders>
          </w:tcPr>
          <w:p w14:paraId="6DCC0900" w14:textId="77777777" w:rsidR="009003C4" w:rsidRPr="009003C4" w:rsidRDefault="009003C4" w:rsidP="009003C4">
            <w:pPr>
              <w:rPr>
                <w:sz w:val="12"/>
                <w:szCs w:val="12"/>
              </w:rPr>
            </w:pPr>
          </w:p>
        </w:tc>
        <w:tc>
          <w:tcPr>
            <w:tcW w:w="517" w:type="dxa"/>
          </w:tcPr>
          <w:p w14:paraId="47822CA0" w14:textId="77777777" w:rsidR="009003C4" w:rsidRPr="009003C4" w:rsidRDefault="009003C4" w:rsidP="009003C4">
            <w:pPr>
              <w:rPr>
                <w:sz w:val="12"/>
                <w:szCs w:val="12"/>
              </w:rPr>
            </w:pPr>
          </w:p>
        </w:tc>
        <w:tc>
          <w:tcPr>
            <w:tcW w:w="517" w:type="dxa"/>
          </w:tcPr>
          <w:p w14:paraId="67F6D80E" w14:textId="77777777" w:rsidR="009003C4" w:rsidRPr="009003C4" w:rsidRDefault="009003C4" w:rsidP="009003C4">
            <w:pPr>
              <w:rPr>
                <w:sz w:val="12"/>
                <w:szCs w:val="12"/>
              </w:rPr>
            </w:pPr>
          </w:p>
        </w:tc>
        <w:tc>
          <w:tcPr>
            <w:tcW w:w="517" w:type="dxa"/>
          </w:tcPr>
          <w:p w14:paraId="03CB7A70" w14:textId="77777777" w:rsidR="009003C4" w:rsidRPr="009003C4" w:rsidRDefault="009003C4" w:rsidP="009003C4">
            <w:pPr>
              <w:rPr>
                <w:sz w:val="12"/>
                <w:szCs w:val="12"/>
              </w:rPr>
            </w:pPr>
          </w:p>
        </w:tc>
        <w:tc>
          <w:tcPr>
            <w:tcW w:w="517" w:type="dxa"/>
          </w:tcPr>
          <w:p w14:paraId="3024DD00" w14:textId="77777777" w:rsidR="009003C4" w:rsidRPr="009003C4" w:rsidRDefault="009003C4" w:rsidP="009003C4">
            <w:pPr>
              <w:rPr>
                <w:sz w:val="12"/>
                <w:szCs w:val="12"/>
              </w:rPr>
            </w:pPr>
          </w:p>
        </w:tc>
        <w:tc>
          <w:tcPr>
            <w:tcW w:w="517" w:type="dxa"/>
          </w:tcPr>
          <w:p w14:paraId="113F1954" w14:textId="77777777" w:rsidR="009003C4" w:rsidRPr="009003C4" w:rsidRDefault="009003C4" w:rsidP="009003C4">
            <w:pPr>
              <w:rPr>
                <w:sz w:val="12"/>
                <w:szCs w:val="12"/>
              </w:rPr>
            </w:pPr>
          </w:p>
        </w:tc>
        <w:tc>
          <w:tcPr>
            <w:tcW w:w="517" w:type="dxa"/>
          </w:tcPr>
          <w:p w14:paraId="3CBB5434" w14:textId="77777777" w:rsidR="009003C4" w:rsidRPr="009003C4" w:rsidRDefault="009003C4" w:rsidP="009003C4">
            <w:pPr>
              <w:rPr>
                <w:sz w:val="12"/>
                <w:szCs w:val="12"/>
              </w:rPr>
            </w:pPr>
          </w:p>
        </w:tc>
        <w:tc>
          <w:tcPr>
            <w:tcW w:w="517" w:type="dxa"/>
          </w:tcPr>
          <w:p w14:paraId="799A1A91" w14:textId="77777777" w:rsidR="009003C4" w:rsidRPr="009003C4" w:rsidRDefault="009003C4" w:rsidP="009003C4">
            <w:pPr>
              <w:rPr>
                <w:sz w:val="12"/>
                <w:szCs w:val="12"/>
              </w:rPr>
            </w:pPr>
          </w:p>
        </w:tc>
        <w:tc>
          <w:tcPr>
            <w:tcW w:w="517" w:type="dxa"/>
          </w:tcPr>
          <w:p w14:paraId="27FA180D" w14:textId="77777777" w:rsidR="009003C4" w:rsidRPr="009003C4" w:rsidRDefault="009003C4" w:rsidP="009003C4">
            <w:pPr>
              <w:rPr>
                <w:sz w:val="12"/>
                <w:szCs w:val="12"/>
              </w:rPr>
            </w:pPr>
          </w:p>
        </w:tc>
        <w:tc>
          <w:tcPr>
            <w:tcW w:w="517" w:type="dxa"/>
          </w:tcPr>
          <w:p w14:paraId="40796970" w14:textId="77777777" w:rsidR="009003C4" w:rsidRPr="009003C4" w:rsidRDefault="009003C4" w:rsidP="009003C4">
            <w:pPr>
              <w:rPr>
                <w:sz w:val="12"/>
                <w:szCs w:val="12"/>
              </w:rPr>
            </w:pPr>
          </w:p>
        </w:tc>
        <w:tc>
          <w:tcPr>
            <w:tcW w:w="517" w:type="dxa"/>
          </w:tcPr>
          <w:p w14:paraId="0CCEC8CE" w14:textId="77777777" w:rsidR="009003C4" w:rsidRPr="009003C4" w:rsidRDefault="009003C4" w:rsidP="009003C4">
            <w:pPr>
              <w:rPr>
                <w:sz w:val="12"/>
                <w:szCs w:val="12"/>
              </w:rPr>
            </w:pPr>
          </w:p>
        </w:tc>
        <w:tc>
          <w:tcPr>
            <w:tcW w:w="517" w:type="dxa"/>
          </w:tcPr>
          <w:p w14:paraId="73FA3583" w14:textId="77777777" w:rsidR="009003C4" w:rsidRPr="009003C4" w:rsidRDefault="009003C4" w:rsidP="009003C4">
            <w:pPr>
              <w:rPr>
                <w:sz w:val="12"/>
                <w:szCs w:val="12"/>
              </w:rPr>
            </w:pPr>
          </w:p>
        </w:tc>
        <w:tc>
          <w:tcPr>
            <w:tcW w:w="517" w:type="dxa"/>
            <w:shd w:val="clear" w:color="auto" w:fill="C00000"/>
          </w:tcPr>
          <w:p w14:paraId="60E3E902" w14:textId="77777777" w:rsidR="009003C4" w:rsidRPr="009003C4" w:rsidRDefault="009003C4" w:rsidP="009003C4">
            <w:pPr>
              <w:rPr>
                <w:sz w:val="12"/>
                <w:szCs w:val="12"/>
              </w:rPr>
            </w:pPr>
          </w:p>
        </w:tc>
        <w:tc>
          <w:tcPr>
            <w:tcW w:w="517" w:type="dxa"/>
          </w:tcPr>
          <w:p w14:paraId="226EECD6" w14:textId="77777777" w:rsidR="009003C4" w:rsidRPr="009003C4" w:rsidRDefault="009003C4" w:rsidP="009003C4">
            <w:pPr>
              <w:rPr>
                <w:sz w:val="12"/>
                <w:szCs w:val="12"/>
              </w:rPr>
            </w:pPr>
          </w:p>
        </w:tc>
        <w:tc>
          <w:tcPr>
            <w:tcW w:w="517" w:type="dxa"/>
          </w:tcPr>
          <w:p w14:paraId="148091EE" w14:textId="77777777" w:rsidR="009003C4" w:rsidRPr="009003C4" w:rsidRDefault="009003C4" w:rsidP="009003C4">
            <w:pPr>
              <w:rPr>
                <w:sz w:val="12"/>
                <w:szCs w:val="12"/>
              </w:rPr>
            </w:pPr>
          </w:p>
        </w:tc>
      </w:tr>
      <w:tr w:rsidR="0017454A" w14:paraId="7293C60D" w14:textId="77777777" w:rsidTr="00266EFC">
        <w:tc>
          <w:tcPr>
            <w:tcW w:w="2313" w:type="dxa"/>
            <w:gridSpan w:val="3"/>
          </w:tcPr>
          <w:p w14:paraId="7A9EFDE3" w14:textId="27DF3A86" w:rsidR="0017454A" w:rsidRPr="009003C4" w:rsidRDefault="0017454A" w:rsidP="009003C4">
            <w:pPr>
              <w:rPr>
                <w:sz w:val="12"/>
                <w:szCs w:val="12"/>
              </w:rPr>
            </w:pPr>
            <w:r>
              <w:rPr>
                <w:sz w:val="16"/>
                <w:szCs w:val="16"/>
              </w:rPr>
              <w:t>Meilenstein 5 (Abgabe)</w:t>
            </w:r>
          </w:p>
        </w:tc>
        <w:tc>
          <w:tcPr>
            <w:tcW w:w="517" w:type="dxa"/>
          </w:tcPr>
          <w:p w14:paraId="407ED850" w14:textId="77777777" w:rsidR="0017454A" w:rsidRPr="009003C4" w:rsidRDefault="0017454A" w:rsidP="009003C4">
            <w:pPr>
              <w:rPr>
                <w:sz w:val="12"/>
                <w:szCs w:val="12"/>
              </w:rPr>
            </w:pPr>
          </w:p>
        </w:tc>
        <w:tc>
          <w:tcPr>
            <w:tcW w:w="517" w:type="dxa"/>
          </w:tcPr>
          <w:p w14:paraId="5D3D4FCD" w14:textId="77777777" w:rsidR="0017454A" w:rsidRPr="009003C4" w:rsidRDefault="0017454A" w:rsidP="009003C4">
            <w:pPr>
              <w:rPr>
                <w:sz w:val="12"/>
                <w:szCs w:val="12"/>
              </w:rPr>
            </w:pPr>
          </w:p>
        </w:tc>
        <w:tc>
          <w:tcPr>
            <w:tcW w:w="517" w:type="dxa"/>
          </w:tcPr>
          <w:p w14:paraId="142B440A" w14:textId="77777777" w:rsidR="0017454A" w:rsidRPr="009003C4" w:rsidRDefault="0017454A" w:rsidP="009003C4">
            <w:pPr>
              <w:rPr>
                <w:sz w:val="12"/>
                <w:szCs w:val="12"/>
              </w:rPr>
            </w:pPr>
          </w:p>
        </w:tc>
        <w:tc>
          <w:tcPr>
            <w:tcW w:w="517" w:type="dxa"/>
          </w:tcPr>
          <w:p w14:paraId="5ADE01EE" w14:textId="77777777" w:rsidR="0017454A" w:rsidRPr="009003C4" w:rsidRDefault="0017454A" w:rsidP="009003C4">
            <w:pPr>
              <w:rPr>
                <w:sz w:val="12"/>
                <w:szCs w:val="12"/>
              </w:rPr>
            </w:pPr>
          </w:p>
        </w:tc>
        <w:tc>
          <w:tcPr>
            <w:tcW w:w="517" w:type="dxa"/>
          </w:tcPr>
          <w:p w14:paraId="11FD008C" w14:textId="77777777" w:rsidR="0017454A" w:rsidRPr="009003C4" w:rsidRDefault="0017454A" w:rsidP="009003C4">
            <w:pPr>
              <w:rPr>
                <w:sz w:val="12"/>
                <w:szCs w:val="12"/>
              </w:rPr>
            </w:pPr>
          </w:p>
        </w:tc>
        <w:tc>
          <w:tcPr>
            <w:tcW w:w="517" w:type="dxa"/>
          </w:tcPr>
          <w:p w14:paraId="320AC2B7" w14:textId="77777777" w:rsidR="0017454A" w:rsidRPr="009003C4" w:rsidRDefault="0017454A" w:rsidP="009003C4">
            <w:pPr>
              <w:rPr>
                <w:sz w:val="12"/>
                <w:szCs w:val="12"/>
              </w:rPr>
            </w:pPr>
          </w:p>
        </w:tc>
        <w:tc>
          <w:tcPr>
            <w:tcW w:w="517" w:type="dxa"/>
          </w:tcPr>
          <w:p w14:paraId="61DCC7BC" w14:textId="77777777" w:rsidR="0017454A" w:rsidRPr="009003C4" w:rsidRDefault="0017454A" w:rsidP="009003C4">
            <w:pPr>
              <w:rPr>
                <w:sz w:val="12"/>
                <w:szCs w:val="12"/>
              </w:rPr>
            </w:pPr>
          </w:p>
        </w:tc>
        <w:tc>
          <w:tcPr>
            <w:tcW w:w="517" w:type="dxa"/>
          </w:tcPr>
          <w:p w14:paraId="6DE76EA8" w14:textId="77777777" w:rsidR="0017454A" w:rsidRPr="009003C4" w:rsidRDefault="0017454A" w:rsidP="009003C4">
            <w:pPr>
              <w:rPr>
                <w:sz w:val="12"/>
                <w:szCs w:val="12"/>
              </w:rPr>
            </w:pPr>
          </w:p>
        </w:tc>
        <w:tc>
          <w:tcPr>
            <w:tcW w:w="517" w:type="dxa"/>
          </w:tcPr>
          <w:p w14:paraId="628D0A6E" w14:textId="77777777" w:rsidR="0017454A" w:rsidRPr="009003C4" w:rsidRDefault="0017454A" w:rsidP="009003C4">
            <w:pPr>
              <w:rPr>
                <w:sz w:val="12"/>
                <w:szCs w:val="12"/>
              </w:rPr>
            </w:pPr>
          </w:p>
        </w:tc>
        <w:tc>
          <w:tcPr>
            <w:tcW w:w="517" w:type="dxa"/>
          </w:tcPr>
          <w:p w14:paraId="57D61146" w14:textId="77777777" w:rsidR="0017454A" w:rsidRPr="009003C4" w:rsidRDefault="0017454A" w:rsidP="009003C4">
            <w:pPr>
              <w:rPr>
                <w:sz w:val="12"/>
                <w:szCs w:val="12"/>
              </w:rPr>
            </w:pPr>
          </w:p>
        </w:tc>
        <w:tc>
          <w:tcPr>
            <w:tcW w:w="517" w:type="dxa"/>
          </w:tcPr>
          <w:p w14:paraId="4A61992C" w14:textId="77777777" w:rsidR="0017454A" w:rsidRPr="009003C4" w:rsidRDefault="0017454A" w:rsidP="009003C4">
            <w:pPr>
              <w:rPr>
                <w:sz w:val="12"/>
                <w:szCs w:val="12"/>
              </w:rPr>
            </w:pPr>
          </w:p>
        </w:tc>
        <w:tc>
          <w:tcPr>
            <w:tcW w:w="517" w:type="dxa"/>
          </w:tcPr>
          <w:p w14:paraId="1D3E18A9" w14:textId="77777777" w:rsidR="0017454A" w:rsidRPr="009003C4" w:rsidRDefault="0017454A" w:rsidP="009003C4">
            <w:pPr>
              <w:rPr>
                <w:sz w:val="12"/>
                <w:szCs w:val="12"/>
              </w:rPr>
            </w:pPr>
          </w:p>
        </w:tc>
        <w:tc>
          <w:tcPr>
            <w:tcW w:w="517" w:type="dxa"/>
            <w:shd w:val="clear" w:color="auto" w:fill="FFFFCC"/>
          </w:tcPr>
          <w:p w14:paraId="7244BF8B" w14:textId="77777777" w:rsidR="0017454A" w:rsidRPr="009003C4" w:rsidRDefault="0017454A" w:rsidP="009003C4">
            <w:pPr>
              <w:rPr>
                <w:sz w:val="12"/>
                <w:szCs w:val="12"/>
              </w:rPr>
            </w:pPr>
          </w:p>
        </w:tc>
        <w:tc>
          <w:tcPr>
            <w:tcW w:w="517" w:type="dxa"/>
            <w:shd w:val="clear" w:color="auto" w:fill="C00000"/>
          </w:tcPr>
          <w:p w14:paraId="52752185" w14:textId="77777777" w:rsidR="0017454A" w:rsidRPr="009003C4" w:rsidRDefault="0017454A" w:rsidP="009003C4">
            <w:pPr>
              <w:rPr>
                <w:sz w:val="12"/>
                <w:szCs w:val="12"/>
              </w:rPr>
            </w:pPr>
          </w:p>
        </w:tc>
      </w:tr>
    </w:tbl>
    <w:p w14:paraId="6E436F33" w14:textId="77777777" w:rsidR="008A01C8" w:rsidRDefault="008A01C8" w:rsidP="008A01C8"/>
    <w:p w14:paraId="77B5A302" w14:textId="77777777" w:rsidR="00823507" w:rsidRDefault="00823507" w:rsidP="008A01C8">
      <w:pPr>
        <w:rPr>
          <w:strike/>
        </w:rPr>
      </w:pPr>
    </w:p>
    <w:p w14:paraId="2B19C537" w14:textId="3A37549B" w:rsidR="009003C4" w:rsidRPr="00032261" w:rsidRDefault="009003C4" w:rsidP="008A01C8">
      <w:pPr>
        <w:rPr>
          <w:strike/>
        </w:rPr>
      </w:pPr>
      <w:r w:rsidRPr="00032261">
        <w:rPr>
          <w:strike/>
        </w:rPr>
        <w:t>Meilenstein 1:</w:t>
      </w:r>
      <w:r w:rsidR="00032261" w:rsidRPr="00032261">
        <w:rPr>
          <w:strike/>
        </w:rPr>
        <w:t xml:space="preserve"> DONE</w:t>
      </w:r>
    </w:p>
    <w:p w14:paraId="554FFE5E" w14:textId="77777777" w:rsidR="009003C4" w:rsidRPr="00032261" w:rsidRDefault="009003C4" w:rsidP="009003C4">
      <w:pPr>
        <w:pStyle w:val="Listenabsatz"/>
        <w:numPr>
          <w:ilvl w:val="0"/>
          <w:numId w:val="37"/>
        </w:numPr>
        <w:rPr>
          <w:strike/>
        </w:rPr>
      </w:pPr>
      <w:r w:rsidRPr="00032261">
        <w:rPr>
          <w:strike/>
        </w:rPr>
        <w:t>Beschreibung des Ziels des Spieles und der zugehörigen Spielregeln.</w:t>
      </w:r>
    </w:p>
    <w:p w14:paraId="2C9D58C5" w14:textId="77777777" w:rsidR="009003C4" w:rsidRPr="00032261" w:rsidRDefault="009003C4" w:rsidP="009003C4">
      <w:pPr>
        <w:pStyle w:val="Listenabsatz"/>
        <w:numPr>
          <w:ilvl w:val="0"/>
          <w:numId w:val="37"/>
        </w:numPr>
        <w:rPr>
          <w:strike/>
        </w:rPr>
      </w:pPr>
      <w:r w:rsidRPr="00032261">
        <w:rPr>
          <w:strike/>
        </w:rPr>
        <w:t xml:space="preserve">Beschreibung der Anforderungen (Funktional, Nicht-Funktional, KANN, MUSS). </w:t>
      </w:r>
    </w:p>
    <w:p w14:paraId="34079BEC" w14:textId="77777777" w:rsidR="009003C4" w:rsidRPr="00032261" w:rsidRDefault="009003C4" w:rsidP="009003C4">
      <w:pPr>
        <w:pStyle w:val="Listenabsatz"/>
        <w:numPr>
          <w:ilvl w:val="0"/>
          <w:numId w:val="37"/>
        </w:numPr>
        <w:rPr>
          <w:strike/>
        </w:rPr>
      </w:pPr>
      <w:r w:rsidRPr="00032261">
        <w:rPr>
          <w:strike/>
        </w:rPr>
        <w:t xml:space="preserve">Präsentation der Anforderungen an die zu entwickelnde Software  </w:t>
      </w:r>
    </w:p>
    <w:p w14:paraId="1585804B" w14:textId="1D7BDE30" w:rsidR="009003C4" w:rsidRPr="00032261" w:rsidRDefault="009003C4" w:rsidP="009003C4">
      <w:pPr>
        <w:pStyle w:val="Listenabsatz"/>
        <w:numPr>
          <w:ilvl w:val="0"/>
          <w:numId w:val="37"/>
        </w:numPr>
        <w:rPr>
          <w:strike/>
        </w:rPr>
      </w:pPr>
      <w:r w:rsidRPr="00032261">
        <w:rPr>
          <w:strike/>
        </w:rPr>
        <w:t>Kurze Beschreibung des Protokolls zwischen Client und Server</w:t>
      </w:r>
    </w:p>
    <w:p w14:paraId="3DC53294" w14:textId="77777777" w:rsidR="009003C4" w:rsidRDefault="009003C4" w:rsidP="008A01C8"/>
    <w:p w14:paraId="1E69C4CC" w14:textId="2B109748" w:rsidR="009003C4" w:rsidRPr="00823507" w:rsidRDefault="009003C4" w:rsidP="008A01C8">
      <w:pPr>
        <w:rPr>
          <w:strike/>
        </w:rPr>
      </w:pPr>
      <w:r w:rsidRPr="00823507">
        <w:rPr>
          <w:strike/>
        </w:rPr>
        <w:t>Meilenstein 2:</w:t>
      </w:r>
      <w:r w:rsidR="00823507" w:rsidRPr="00823507">
        <w:rPr>
          <w:strike/>
        </w:rPr>
        <w:t xml:space="preserve"> DONE</w:t>
      </w:r>
    </w:p>
    <w:p w14:paraId="5B6DED79" w14:textId="77777777" w:rsidR="009003C4" w:rsidRDefault="009003C4" w:rsidP="009003C4">
      <w:pPr>
        <w:pStyle w:val="Listenabsatz"/>
        <w:numPr>
          <w:ilvl w:val="0"/>
          <w:numId w:val="36"/>
        </w:numPr>
      </w:pPr>
      <w:r>
        <w:t xml:space="preserve">Spezifikation des Netzwerkprotokolls - erster Entwurf. </w:t>
      </w:r>
    </w:p>
    <w:p w14:paraId="6FA92683" w14:textId="77777777" w:rsidR="009003C4" w:rsidRDefault="009003C4" w:rsidP="009003C4">
      <w:pPr>
        <w:pStyle w:val="Listenabsatz"/>
        <w:numPr>
          <w:ilvl w:val="0"/>
          <w:numId w:val="36"/>
        </w:numPr>
      </w:pPr>
      <w:r>
        <w:t xml:space="preserve">Erster Entwurf Server. </w:t>
      </w:r>
    </w:p>
    <w:p w14:paraId="46541BB0" w14:textId="77777777" w:rsidR="009003C4" w:rsidRDefault="009003C4" w:rsidP="009003C4">
      <w:pPr>
        <w:pStyle w:val="Listenabsatz"/>
        <w:numPr>
          <w:ilvl w:val="0"/>
          <w:numId w:val="36"/>
        </w:numPr>
      </w:pPr>
      <w:r>
        <w:t xml:space="preserve">Erster Entwurf GUI. </w:t>
      </w:r>
    </w:p>
    <w:p w14:paraId="6A89B3CC" w14:textId="77777777" w:rsidR="009003C4" w:rsidRDefault="009003C4" w:rsidP="009003C4">
      <w:pPr>
        <w:pStyle w:val="Listenabsatz"/>
        <w:numPr>
          <w:ilvl w:val="0"/>
          <w:numId w:val="36"/>
        </w:numPr>
      </w:pPr>
      <w:r>
        <w:t xml:space="preserve">Die Anmeldung Client beim Server vollständig realisiert (GUI muss nicht vollständig realisiert sein). </w:t>
      </w:r>
    </w:p>
    <w:p w14:paraId="381FE09C" w14:textId="147513EA" w:rsidR="009003C4" w:rsidRDefault="009003C4" w:rsidP="009003C4">
      <w:pPr>
        <w:pStyle w:val="Listenabsatz"/>
        <w:numPr>
          <w:ilvl w:val="0"/>
          <w:numId w:val="36"/>
        </w:numPr>
      </w:pPr>
      <w:r>
        <w:t>Senden einer Nachricht von einem Client zu einem anderen Client vollständig realisiert.</w:t>
      </w:r>
    </w:p>
    <w:p w14:paraId="4D92A719" w14:textId="77777777" w:rsidR="009003C4" w:rsidRDefault="009003C4" w:rsidP="008A01C8"/>
    <w:p w14:paraId="2BF594E4" w14:textId="1E717F9C" w:rsidR="009003C4" w:rsidRDefault="009003C4" w:rsidP="008A01C8">
      <w:r>
        <w:t>Meilenstein 3:</w:t>
      </w:r>
    </w:p>
    <w:p w14:paraId="6626969A" w14:textId="77777777" w:rsidR="009003C4" w:rsidRDefault="009003C4" w:rsidP="009003C4">
      <w:pPr>
        <w:pStyle w:val="Listenabsatz"/>
        <w:numPr>
          <w:ilvl w:val="0"/>
          <w:numId w:val="35"/>
        </w:numPr>
      </w:pPr>
      <w:r>
        <w:t xml:space="preserve">Verwaltung Status des Spiels. </w:t>
      </w:r>
    </w:p>
    <w:p w14:paraId="6794A3B9" w14:textId="77777777" w:rsidR="009003C4" w:rsidRDefault="009003C4" w:rsidP="009003C4">
      <w:pPr>
        <w:pStyle w:val="Listenabsatz"/>
        <w:numPr>
          <w:ilvl w:val="0"/>
          <w:numId w:val="35"/>
        </w:numPr>
      </w:pPr>
      <w:r>
        <w:t xml:space="preserve">Komplette Implementierung des Protokolls. </w:t>
      </w:r>
    </w:p>
    <w:p w14:paraId="1818F594" w14:textId="77777777" w:rsidR="009003C4" w:rsidRDefault="009003C4" w:rsidP="009003C4">
      <w:pPr>
        <w:pStyle w:val="Listenabsatz"/>
        <w:numPr>
          <w:ilvl w:val="0"/>
          <w:numId w:val="35"/>
        </w:numPr>
      </w:pPr>
      <w:r>
        <w:t xml:space="preserve">Das Spiel muss vollständig realisiert sein (ohne vollständiges GUI und Regelüberprüfung). </w:t>
      </w:r>
    </w:p>
    <w:p w14:paraId="3CA7D952" w14:textId="77777777" w:rsidR="009003C4" w:rsidRDefault="009003C4" w:rsidP="009003C4">
      <w:pPr>
        <w:pStyle w:val="Listenabsatz"/>
        <w:numPr>
          <w:ilvl w:val="0"/>
          <w:numId w:val="35"/>
        </w:numPr>
      </w:pPr>
      <w:r>
        <w:t xml:space="preserve">Zweiter Entwurf Server. </w:t>
      </w:r>
    </w:p>
    <w:p w14:paraId="73CE6D44" w14:textId="77777777" w:rsidR="009003C4" w:rsidRDefault="009003C4" w:rsidP="009003C4">
      <w:pPr>
        <w:pStyle w:val="Listenabsatz"/>
        <w:numPr>
          <w:ilvl w:val="0"/>
          <w:numId w:val="35"/>
        </w:numPr>
      </w:pPr>
      <w:r>
        <w:t xml:space="preserve">Zweiter Entwurf GUI. </w:t>
      </w:r>
    </w:p>
    <w:p w14:paraId="460DF294" w14:textId="76B0B2F6" w:rsidR="009003C4" w:rsidRDefault="009003C4" w:rsidP="009003C4">
      <w:pPr>
        <w:pStyle w:val="Listenabsatz"/>
        <w:numPr>
          <w:ilvl w:val="0"/>
          <w:numId w:val="35"/>
        </w:numPr>
      </w:pPr>
      <w:r>
        <w:t>In der Beschreibung soll klar beschrieben sein, was im zweiten Entwurf vom GUI und Server dazu kam.</w:t>
      </w:r>
    </w:p>
    <w:p w14:paraId="0A7698F6" w14:textId="77777777" w:rsidR="009003C4" w:rsidRDefault="009003C4" w:rsidP="008A01C8"/>
    <w:p w14:paraId="077BDA45" w14:textId="7A316D5E" w:rsidR="009003C4" w:rsidRDefault="009003C4" w:rsidP="008A01C8">
      <w:r>
        <w:lastRenderedPageBreak/>
        <w:t>Meilenstein 4:</w:t>
      </w:r>
    </w:p>
    <w:p w14:paraId="503CAFAC" w14:textId="77777777" w:rsidR="009003C4" w:rsidRDefault="009003C4" w:rsidP="009003C4">
      <w:pPr>
        <w:pStyle w:val="Listenabsatz"/>
        <w:numPr>
          <w:ilvl w:val="0"/>
          <w:numId w:val="34"/>
        </w:numPr>
      </w:pPr>
      <w:r>
        <w:t xml:space="preserve">Definitive Version Server </w:t>
      </w:r>
    </w:p>
    <w:p w14:paraId="4C626AE9" w14:textId="77777777" w:rsidR="009003C4" w:rsidRDefault="009003C4" w:rsidP="009003C4">
      <w:pPr>
        <w:pStyle w:val="Listenabsatz"/>
        <w:numPr>
          <w:ilvl w:val="0"/>
          <w:numId w:val="34"/>
        </w:numPr>
      </w:pPr>
      <w:r>
        <w:t xml:space="preserve">Definitive Version GUI </w:t>
      </w:r>
    </w:p>
    <w:p w14:paraId="21EF2A8D" w14:textId="77777777" w:rsidR="009003C4" w:rsidRDefault="009003C4" w:rsidP="009003C4">
      <w:pPr>
        <w:pStyle w:val="Listenabsatz"/>
        <w:numPr>
          <w:ilvl w:val="0"/>
          <w:numId w:val="34"/>
        </w:numPr>
      </w:pPr>
      <w:r>
        <w:t xml:space="preserve">In der Beschreibung soll klar beschrieben sein, was in der definitiven Version vom GUI und Server dazu kam. </w:t>
      </w:r>
    </w:p>
    <w:p w14:paraId="3B5FF74D" w14:textId="50A34086" w:rsidR="009003C4" w:rsidRDefault="009003C4" w:rsidP="009003C4">
      <w:pPr>
        <w:pStyle w:val="Listenabsatz"/>
        <w:numPr>
          <w:ilvl w:val="0"/>
          <w:numId w:val="34"/>
        </w:numPr>
      </w:pPr>
      <w:r>
        <w:t>Validity Check (Überprüfung der Spielregeln)</w:t>
      </w:r>
    </w:p>
    <w:p w14:paraId="099F5819" w14:textId="77777777" w:rsidR="009003C4" w:rsidRDefault="009003C4" w:rsidP="008A01C8"/>
    <w:p w14:paraId="0D4D93A6" w14:textId="210395F8" w:rsidR="009003C4" w:rsidRDefault="009003C4" w:rsidP="008A01C8">
      <w:r>
        <w:t>Meilenstein 5:</w:t>
      </w:r>
    </w:p>
    <w:p w14:paraId="4FE468B3" w14:textId="77777777" w:rsidR="009003C4" w:rsidRDefault="009003C4" w:rsidP="008A01C8">
      <w:r>
        <w:t xml:space="preserve">Ziel dieses Meilensteins ist die Präsentation des gesamten Projekts (30’ min pro Gruppe) im Plenum. Dazu gehört eine Zusammenfassung des gesamten Projektablaufes und eine LiveDemonstration des Spiels. Folgende Aspekte soll die Präsentation beinhalten: </w:t>
      </w:r>
    </w:p>
    <w:p w14:paraId="50654D00" w14:textId="77777777" w:rsidR="009003C4" w:rsidRDefault="009003C4" w:rsidP="009003C4">
      <w:pPr>
        <w:ind w:left="708"/>
      </w:pPr>
      <w:r>
        <w:t xml:space="preserve">1. Die Spielregeln </w:t>
      </w:r>
    </w:p>
    <w:p w14:paraId="330038D2" w14:textId="77777777" w:rsidR="009003C4" w:rsidRDefault="009003C4" w:rsidP="009003C4">
      <w:pPr>
        <w:ind w:left="708"/>
      </w:pPr>
      <w:r>
        <w:t xml:space="preserve">2. Die Architektur des Spiels </w:t>
      </w:r>
    </w:p>
    <w:p w14:paraId="0BE119E5" w14:textId="77777777" w:rsidR="009003C4" w:rsidRDefault="009003C4" w:rsidP="009003C4">
      <w:pPr>
        <w:ind w:left="708"/>
      </w:pPr>
      <w:r>
        <w:t xml:space="preserve">3. Die verwendeten Technologien </w:t>
      </w:r>
    </w:p>
    <w:p w14:paraId="213DD8B3" w14:textId="77777777" w:rsidR="009003C4" w:rsidRDefault="009003C4" w:rsidP="009003C4">
      <w:pPr>
        <w:ind w:left="708"/>
      </w:pPr>
      <w:r>
        <w:t xml:space="preserve">4. Die interessantesten Code Beispiele </w:t>
      </w:r>
    </w:p>
    <w:p w14:paraId="42017A0B" w14:textId="77777777" w:rsidR="009003C4" w:rsidRDefault="009003C4" w:rsidP="009003C4">
      <w:pPr>
        <w:ind w:left="708"/>
      </w:pPr>
      <w:r>
        <w:t xml:space="preserve">5. Das methodische Vorgehen </w:t>
      </w:r>
    </w:p>
    <w:p w14:paraId="2AD66CD5" w14:textId="7F19E7E3" w:rsidR="00823507" w:rsidRPr="008A01C8" w:rsidRDefault="009003C4" w:rsidP="00823507">
      <w:pPr>
        <w:ind w:left="708"/>
      </w:pPr>
      <w:r>
        <w:t>6. Die Erkenntnisse</w:t>
      </w:r>
    </w:p>
    <w:p w14:paraId="52BA64F7" w14:textId="347B99C8" w:rsidR="0056747C" w:rsidRDefault="0056747C" w:rsidP="0056747C">
      <w:pPr>
        <w:pStyle w:val="GliederungNummerierung"/>
      </w:pPr>
      <w:bookmarkStart w:id="5" w:name="_Toc145970235"/>
      <w:r>
        <w:t>Projekttagebuch</w:t>
      </w:r>
      <w:bookmarkEnd w:id="5"/>
    </w:p>
    <w:tbl>
      <w:tblPr>
        <w:tblStyle w:val="Tabellenraster"/>
        <w:tblW w:w="0" w:type="auto"/>
        <w:tblLook w:val="04A0" w:firstRow="1" w:lastRow="0" w:firstColumn="1" w:lastColumn="0" w:noHBand="0" w:noVBand="1"/>
      </w:tblPr>
      <w:tblGrid>
        <w:gridCol w:w="1985"/>
        <w:gridCol w:w="7085"/>
      </w:tblGrid>
      <w:tr w:rsidR="0056747C" w14:paraId="275DE98C" w14:textId="77777777" w:rsidTr="008C3389">
        <w:tc>
          <w:tcPr>
            <w:tcW w:w="1985" w:type="dxa"/>
          </w:tcPr>
          <w:p w14:paraId="4C628980" w14:textId="6BF928ED" w:rsidR="0056747C" w:rsidRDefault="0056747C" w:rsidP="0056747C">
            <w:r>
              <w:t xml:space="preserve">Datum </w:t>
            </w:r>
          </w:p>
        </w:tc>
        <w:tc>
          <w:tcPr>
            <w:tcW w:w="7085" w:type="dxa"/>
          </w:tcPr>
          <w:p w14:paraId="7B41D38E" w14:textId="5B23E70B" w:rsidR="0056747C" w:rsidRDefault="008039D4" w:rsidP="0056747C">
            <w:r>
              <w:t>18.09.2023</w:t>
            </w:r>
          </w:p>
        </w:tc>
      </w:tr>
      <w:tr w:rsidR="0056747C" w14:paraId="4D77313E" w14:textId="77777777" w:rsidTr="008C3389">
        <w:tc>
          <w:tcPr>
            <w:tcW w:w="1985" w:type="dxa"/>
          </w:tcPr>
          <w:p w14:paraId="58D5562E" w14:textId="186313FA" w:rsidR="0056747C" w:rsidRDefault="008039D4" w:rsidP="008039D4">
            <w:r>
              <w:t>Erledigte Aufgaben</w:t>
            </w:r>
            <w:r w:rsidR="0056747C">
              <w:t xml:space="preserve"> </w:t>
            </w:r>
          </w:p>
        </w:tc>
        <w:tc>
          <w:tcPr>
            <w:tcW w:w="7085" w:type="dxa"/>
          </w:tcPr>
          <w:p w14:paraId="2E2081E1" w14:textId="6914959B" w:rsidR="0056747C" w:rsidRDefault="008039D4" w:rsidP="008039D4">
            <w:r>
              <w:t>Spielidee</w:t>
            </w:r>
          </w:p>
          <w:p w14:paraId="1F9CD620" w14:textId="4F527D39" w:rsidR="008039D4" w:rsidRDefault="008039D4" w:rsidP="008039D4">
            <w:r>
              <w:t>Sollkriterien / Musskriterien festlegen</w:t>
            </w:r>
          </w:p>
          <w:p w14:paraId="2378B2E0" w14:textId="77777777" w:rsidR="008039D4" w:rsidRDefault="008039D4" w:rsidP="008039D4">
            <w:r>
              <w:t>Definition Form Projekttagebuch</w:t>
            </w:r>
          </w:p>
          <w:p w14:paraId="77AABC05" w14:textId="77777777" w:rsidR="008039D4" w:rsidRDefault="008039D4" w:rsidP="008039D4">
            <w:r>
              <w:t>Erstellung Dokument</w:t>
            </w:r>
          </w:p>
          <w:p w14:paraId="1D88AEE0" w14:textId="77777777" w:rsidR="008039D4" w:rsidRDefault="008039D4" w:rsidP="008039D4">
            <w:r>
              <w:t>Einchecken auf Github</w:t>
            </w:r>
          </w:p>
          <w:p w14:paraId="46111564" w14:textId="77777777" w:rsidR="00202943" w:rsidRDefault="00202943" w:rsidP="008039D4"/>
          <w:p w14:paraId="0B581701" w14:textId="4868D08A" w:rsidR="00202943" w:rsidRDefault="00202943" w:rsidP="008039D4">
            <w:r>
              <w:t>Meilenstein 1.</w:t>
            </w:r>
          </w:p>
        </w:tc>
      </w:tr>
      <w:tr w:rsidR="008039D4" w14:paraId="24141E2A" w14:textId="77777777" w:rsidTr="008C3389">
        <w:tc>
          <w:tcPr>
            <w:tcW w:w="1985" w:type="dxa"/>
          </w:tcPr>
          <w:p w14:paraId="4A005850" w14:textId="3074C1C6" w:rsidR="008039D4" w:rsidRDefault="008039D4" w:rsidP="0056747C">
            <w:r>
              <w:t>Nächster Termin</w:t>
            </w:r>
            <w:r w:rsidR="0070358A">
              <w:t xml:space="preserve"> / Auf</w:t>
            </w:r>
            <w:r w:rsidR="008C3389">
              <w:t>g</w:t>
            </w:r>
            <w:r w:rsidR="0070358A">
              <w:t>aben</w:t>
            </w:r>
          </w:p>
        </w:tc>
        <w:tc>
          <w:tcPr>
            <w:tcW w:w="7085" w:type="dxa"/>
          </w:tcPr>
          <w:p w14:paraId="0A48C0AB" w14:textId="719373AF" w:rsidR="0070358A" w:rsidRDefault="0017454A" w:rsidP="0017454A">
            <w:r>
              <w:t>Arbeit ca. 4h geplant am 25.09. vor der 2. PVA.</w:t>
            </w:r>
            <w:r w:rsidR="008C3389">
              <w:t xml:space="preserve"> Fragen für PVA vorbereiten, falls Unklarheiten für Meilenstein 2</w:t>
            </w:r>
          </w:p>
        </w:tc>
      </w:tr>
    </w:tbl>
    <w:p w14:paraId="3517BAE4" w14:textId="77777777" w:rsidR="002D3905" w:rsidRDefault="002D3905" w:rsidP="0056747C"/>
    <w:tbl>
      <w:tblPr>
        <w:tblStyle w:val="Tabellenraster"/>
        <w:tblW w:w="0" w:type="auto"/>
        <w:tblLook w:val="04A0" w:firstRow="1" w:lastRow="0" w:firstColumn="1" w:lastColumn="0" w:noHBand="0" w:noVBand="1"/>
      </w:tblPr>
      <w:tblGrid>
        <w:gridCol w:w="1985"/>
        <w:gridCol w:w="7085"/>
      </w:tblGrid>
      <w:tr w:rsidR="008C3389" w14:paraId="6136A18E" w14:textId="77777777" w:rsidTr="00E35CE7">
        <w:tc>
          <w:tcPr>
            <w:tcW w:w="1985" w:type="dxa"/>
          </w:tcPr>
          <w:p w14:paraId="24B39CBD" w14:textId="77777777" w:rsidR="008C3389" w:rsidRDefault="008C3389" w:rsidP="00E35CE7">
            <w:r>
              <w:t xml:space="preserve">Datum </w:t>
            </w:r>
          </w:p>
        </w:tc>
        <w:tc>
          <w:tcPr>
            <w:tcW w:w="7085" w:type="dxa"/>
          </w:tcPr>
          <w:p w14:paraId="1990C086" w14:textId="3A1F759B" w:rsidR="008C3389" w:rsidRDefault="00823507" w:rsidP="00E35CE7">
            <w:r>
              <w:t>14</w:t>
            </w:r>
            <w:r w:rsidR="008C3389">
              <w:t>.09.2023</w:t>
            </w:r>
            <w:r>
              <w:t xml:space="preserve"> (2h) / 15.09.2023 (10h) / 16.09.2023 (2h)</w:t>
            </w:r>
          </w:p>
        </w:tc>
      </w:tr>
      <w:tr w:rsidR="008C3389" w14:paraId="625E555F" w14:textId="77777777" w:rsidTr="00E35CE7">
        <w:tc>
          <w:tcPr>
            <w:tcW w:w="1985" w:type="dxa"/>
          </w:tcPr>
          <w:p w14:paraId="07E0AC5E" w14:textId="77777777" w:rsidR="008C3389" w:rsidRDefault="008C3389" w:rsidP="00E35CE7">
            <w:r>
              <w:t xml:space="preserve">Erledigte Aufgaben </w:t>
            </w:r>
          </w:p>
        </w:tc>
        <w:tc>
          <w:tcPr>
            <w:tcW w:w="7085" w:type="dxa"/>
          </w:tcPr>
          <w:p w14:paraId="17083B48" w14:textId="77777777" w:rsidR="008C3389" w:rsidRDefault="00823507" w:rsidP="00E35CE7">
            <w:r>
              <w:t>Bearbeitung Meilenstein 2</w:t>
            </w:r>
          </w:p>
          <w:p w14:paraId="051FC262" w14:textId="77777777" w:rsidR="00823507" w:rsidRDefault="00823507" w:rsidP="00823507">
            <w:r>
              <w:t>Einrichtung Verbindungsprotokoll Client – Server mit Websockets</w:t>
            </w:r>
          </w:p>
          <w:p w14:paraId="35617E6A" w14:textId="77777777" w:rsidR="00823507" w:rsidRDefault="00823507" w:rsidP="00823507">
            <w:r>
              <w:t>Einrichtung eines Chat (damit die Spieler miteinander kommunizieren können)</w:t>
            </w:r>
          </w:p>
          <w:p w14:paraId="0524730C" w14:textId="78F98DC3" w:rsidR="00823507" w:rsidRDefault="00823507" w:rsidP="00823507">
            <w:r>
              <w:t>Erstellen eines ersten GUI</w:t>
            </w:r>
          </w:p>
        </w:tc>
      </w:tr>
      <w:tr w:rsidR="008C3389" w14:paraId="5392951E" w14:textId="77777777" w:rsidTr="00E35CE7">
        <w:tc>
          <w:tcPr>
            <w:tcW w:w="1985" w:type="dxa"/>
          </w:tcPr>
          <w:p w14:paraId="57FDF853" w14:textId="77777777" w:rsidR="008C3389" w:rsidRDefault="008C3389" w:rsidP="00E35CE7">
            <w:r>
              <w:t>Nächster Termin / Aufgaben</w:t>
            </w:r>
          </w:p>
        </w:tc>
        <w:tc>
          <w:tcPr>
            <w:tcW w:w="7085" w:type="dxa"/>
          </w:tcPr>
          <w:p w14:paraId="452C67B0" w14:textId="44205EE5" w:rsidR="008C3389" w:rsidRDefault="00823507" w:rsidP="00E35CE7">
            <w:r>
              <w:t xml:space="preserve">Arbeit ca. 4h geplant am 23.09 vor der 2. PVA. </w:t>
            </w:r>
            <w:r>
              <w:t>Fragen für PVA vorbereiten, falls Unklarheiten für Meilenstein 2</w:t>
            </w:r>
          </w:p>
        </w:tc>
      </w:tr>
    </w:tbl>
    <w:p w14:paraId="04C7E4FC" w14:textId="77777777" w:rsidR="008C3389" w:rsidRDefault="008C3389" w:rsidP="0056747C"/>
    <w:tbl>
      <w:tblPr>
        <w:tblStyle w:val="Tabellenraster"/>
        <w:tblW w:w="0" w:type="auto"/>
        <w:tblLook w:val="04A0" w:firstRow="1" w:lastRow="0" w:firstColumn="1" w:lastColumn="0" w:noHBand="0" w:noVBand="1"/>
      </w:tblPr>
      <w:tblGrid>
        <w:gridCol w:w="1985"/>
        <w:gridCol w:w="7085"/>
      </w:tblGrid>
      <w:tr w:rsidR="002D3905" w14:paraId="5C2814BD" w14:textId="77777777" w:rsidTr="00E35CE7">
        <w:tc>
          <w:tcPr>
            <w:tcW w:w="1985" w:type="dxa"/>
          </w:tcPr>
          <w:p w14:paraId="3ED615C7" w14:textId="77777777" w:rsidR="002D3905" w:rsidRDefault="002D3905" w:rsidP="00E35CE7">
            <w:r>
              <w:t xml:space="preserve">Datum </w:t>
            </w:r>
          </w:p>
        </w:tc>
        <w:tc>
          <w:tcPr>
            <w:tcW w:w="7085" w:type="dxa"/>
          </w:tcPr>
          <w:p w14:paraId="360E42DE" w14:textId="297D6FE3" w:rsidR="002D3905" w:rsidRDefault="002D3905" w:rsidP="00E35CE7"/>
        </w:tc>
      </w:tr>
      <w:tr w:rsidR="002D3905" w14:paraId="39A08773" w14:textId="77777777" w:rsidTr="00E35CE7">
        <w:tc>
          <w:tcPr>
            <w:tcW w:w="1985" w:type="dxa"/>
          </w:tcPr>
          <w:p w14:paraId="08B08B8D" w14:textId="77777777" w:rsidR="002D3905" w:rsidRDefault="002D3905" w:rsidP="00E35CE7">
            <w:r>
              <w:t xml:space="preserve">Erledigte Aufgaben </w:t>
            </w:r>
          </w:p>
        </w:tc>
        <w:tc>
          <w:tcPr>
            <w:tcW w:w="7085" w:type="dxa"/>
          </w:tcPr>
          <w:p w14:paraId="5C36B3E7" w14:textId="4C3A17C1" w:rsidR="002D3905" w:rsidRDefault="002D3905" w:rsidP="00E35CE7"/>
        </w:tc>
      </w:tr>
      <w:tr w:rsidR="002D3905" w14:paraId="69D19CE8" w14:textId="77777777" w:rsidTr="00E35CE7">
        <w:tc>
          <w:tcPr>
            <w:tcW w:w="1985" w:type="dxa"/>
          </w:tcPr>
          <w:p w14:paraId="5E791B25" w14:textId="77777777" w:rsidR="002D3905" w:rsidRDefault="002D3905" w:rsidP="00E35CE7">
            <w:r>
              <w:t>Nächster Termin / Aufgaben</w:t>
            </w:r>
          </w:p>
        </w:tc>
        <w:tc>
          <w:tcPr>
            <w:tcW w:w="7085" w:type="dxa"/>
          </w:tcPr>
          <w:p w14:paraId="67134882" w14:textId="6BAE1B1B" w:rsidR="002D3905" w:rsidRDefault="002D3905" w:rsidP="00E35CE7"/>
        </w:tc>
      </w:tr>
    </w:tbl>
    <w:p w14:paraId="1DAE328D" w14:textId="77777777" w:rsidR="002D3905" w:rsidRDefault="002D3905" w:rsidP="0056747C"/>
    <w:tbl>
      <w:tblPr>
        <w:tblStyle w:val="Tabellenraster"/>
        <w:tblW w:w="0" w:type="auto"/>
        <w:tblLook w:val="04A0" w:firstRow="1" w:lastRow="0" w:firstColumn="1" w:lastColumn="0" w:noHBand="0" w:noVBand="1"/>
      </w:tblPr>
      <w:tblGrid>
        <w:gridCol w:w="1985"/>
        <w:gridCol w:w="7085"/>
      </w:tblGrid>
      <w:tr w:rsidR="0025094B" w14:paraId="37A1258D" w14:textId="77777777" w:rsidTr="00E35CE7">
        <w:tc>
          <w:tcPr>
            <w:tcW w:w="1985" w:type="dxa"/>
          </w:tcPr>
          <w:p w14:paraId="5A1382A7" w14:textId="77777777" w:rsidR="0025094B" w:rsidRDefault="0025094B" w:rsidP="00E35CE7">
            <w:r>
              <w:t xml:space="preserve">Datum </w:t>
            </w:r>
          </w:p>
        </w:tc>
        <w:tc>
          <w:tcPr>
            <w:tcW w:w="7085" w:type="dxa"/>
          </w:tcPr>
          <w:p w14:paraId="39882932" w14:textId="34AD320B" w:rsidR="0025094B" w:rsidRDefault="0025094B" w:rsidP="00E35CE7"/>
        </w:tc>
      </w:tr>
      <w:tr w:rsidR="0025094B" w14:paraId="087B3106" w14:textId="77777777" w:rsidTr="00E35CE7">
        <w:tc>
          <w:tcPr>
            <w:tcW w:w="1985" w:type="dxa"/>
          </w:tcPr>
          <w:p w14:paraId="3C2A6984" w14:textId="77777777" w:rsidR="0025094B" w:rsidRDefault="0025094B" w:rsidP="00E35CE7">
            <w:r>
              <w:t xml:space="preserve">Erledigte Aufgaben </w:t>
            </w:r>
          </w:p>
        </w:tc>
        <w:tc>
          <w:tcPr>
            <w:tcW w:w="7085" w:type="dxa"/>
          </w:tcPr>
          <w:p w14:paraId="2F812528" w14:textId="7365B00D" w:rsidR="0025094B" w:rsidRDefault="0025094B" w:rsidP="00E35CE7"/>
        </w:tc>
      </w:tr>
      <w:tr w:rsidR="0025094B" w14:paraId="0F53108F" w14:textId="77777777" w:rsidTr="00E35CE7">
        <w:tc>
          <w:tcPr>
            <w:tcW w:w="1985" w:type="dxa"/>
          </w:tcPr>
          <w:p w14:paraId="79145D36" w14:textId="77777777" w:rsidR="0025094B" w:rsidRDefault="0025094B" w:rsidP="00E35CE7">
            <w:r>
              <w:t>Nächster Termin / Aufgaben</w:t>
            </w:r>
          </w:p>
        </w:tc>
        <w:tc>
          <w:tcPr>
            <w:tcW w:w="7085" w:type="dxa"/>
          </w:tcPr>
          <w:p w14:paraId="1D48DD00" w14:textId="1F1FDDAF" w:rsidR="0025094B" w:rsidRDefault="0025094B" w:rsidP="00E35CE7"/>
        </w:tc>
      </w:tr>
    </w:tbl>
    <w:p w14:paraId="44E32BC8" w14:textId="77777777" w:rsidR="0025094B" w:rsidRDefault="0025094B" w:rsidP="0056747C"/>
    <w:tbl>
      <w:tblPr>
        <w:tblStyle w:val="Tabellenraster"/>
        <w:tblW w:w="0" w:type="auto"/>
        <w:tblLook w:val="04A0" w:firstRow="1" w:lastRow="0" w:firstColumn="1" w:lastColumn="0" w:noHBand="0" w:noVBand="1"/>
      </w:tblPr>
      <w:tblGrid>
        <w:gridCol w:w="1985"/>
        <w:gridCol w:w="7085"/>
      </w:tblGrid>
      <w:tr w:rsidR="0025094B" w14:paraId="604B2116" w14:textId="77777777" w:rsidTr="00E35CE7">
        <w:tc>
          <w:tcPr>
            <w:tcW w:w="1985" w:type="dxa"/>
          </w:tcPr>
          <w:p w14:paraId="3C7D7053" w14:textId="77777777" w:rsidR="0025094B" w:rsidRDefault="0025094B" w:rsidP="00E35CE7">
            <w:r>
              <w:t xml:space="preserve">Datum </w:t>
            </w:r>
          </w:p>
        </w:tc>
        <w:tc>
          <w:tcPr>
            <w:tcW w:w="7085" w:type="dxa"/>
          </w:tcPr>
          <w:p w14:paraId="334B06A8" w14:textId="248838E6" w:rsidR="0025094B" w:rsidRDefault="0025094B" w:rsidP="00E35CE7"/>
        </w:tc>
      </w:tr>
      <w:tr w:rsidR="0025094B" w14:paraId="1D821858" w14:textId="77777777" w:rsidTr="00E35CE7">
        <w:tc>
          <w:tcPr>
            <w:tcW w:w="1985" w:type="dxa"/>
          </w:tcPr>
          <w:p w14:paraId="3D4142D3" w14:textId="77777777" w:rsidR="0025094B" w:rsidRDefault="0025094B" w:rsidP="00E35CE7">
            <w:r>
              <w:t xml:space="preserve">Erledigte Aufgaben </w:t>
            </w:r>
          </w:p>
        </w:tc>
        <w:tc>
          <w:tcPr>
            <w:tcW w:w="7085" w:type="dxa"/>
          </w:tcPr>
          <w:p w14:paraId="1A0DC66E" w14:textId="18FB9D7C" w:rsidR="0025094B" w:rsidRDefault="0025094B" w:rsidP="00E35CE7"/>
        </w:tc>
      </w:tr>
      <w:tr w:rsidR="0025094B" w14:paraId="33C20100" w14:textId="77777777" w:rsidTr="00E35CE7">
        <w:tc>
          <w:tcPr>
            <w:tcW w:w="1985" w:type="dxa"/>
          </w:tcPr>
          <w:p w14:paraId="22ECAC28" w14:textId="77777777" w:rsidR="0025094B" w:rsidRDefault="0025094B" w:rsidP="00E35CE7">
            <w:r>
              <w:t>Nächster Termin / Aufgaben</w:t>
            </w:r>
          </w:p>
        </w:tc>
        <w:tc>
          <w:tcPr>
            <w:tcW w:w="7085" w:type="dxa"/>
          </w:tcPr>
          <w:p w14:paraId="6C95393E" w14:textId="07D54DEE" w:rsidR="0025094B" w:rsidRDefault="0025094B" w:rsidP="00E35CE7"/>
        </w:tc>
      </w:tr>
    </w:tbl>
    <w:p w14:paraId="551FB55C" w14:textId="77777777" w:rsidR="0025094B" w:rsidRPr="0056747C" w:rsidRDefault="0025094B" w:rsidP="0056747C"/>
    <w:sectPr w:rsidR="0025094B" w:rsidRPr="0056747C" w:rsidSect="00CF1FC5">
      <w:headerReference w:type="default" r:id="rId16"/>
      <w:footerReference w:type="even" r:id="rId17"/>
      <w:footerReference w:type="default" r:id="rId18"/>
      <w:pgSz w:w="11906" w:h="16838"/>
      <w:pgMar w:top="2299" w:right="1418" w:bottom="1134" w:left="1418" w:header="709" w:footer="7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8DA03" w14:textId="77777777" w:rsidR="002C16C0" w:rsidRPr="00CD5F0A" w:rsidRDefault="002C16C0" w:rsidP="004E58F4">
      <w:pPr>
        <w:spacing w:line="240" w:lineRule="auto"/>
      </w:pPr>
      <w:r w:rsidRPr="00CD5F0A">
        <w:separator/>
      </w:r>
    </w:p>
    <w:p w14:paraId="4370872C" w14:textId="77777777" w:rsidR="002C16C0" w:rsidRDefault="002C16C0"/>
  </w:endnote>
  <w:endnote w:type="continuationSeparator" w:id="0">
    <w:p w14:paraId="12B16BB8" w14:textId="77777777" w:rsidR="002C16C0" w:rsidRPr="00CD5F0A" w:rsidRDefault="002C16C0" w:rsidP="004E58F4">
      <w:pPr>
        <w:spacing w:line="240" w:lineRule="auto"/>
      </w:pPr>
      <w:r w:rsidRPr="00CD5F0A">
        <w:continuationSeparator/>
      </w:r>
    </w:p>
    <w:p w14:paraId="3B7E1C8E" w14:textId="77777777" w:rsidR="002C16C0" w:rsidRDefault="002C1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23968579"/>
      <w:docPartObj>
        <w:docPartGallery w:val="Page Numbers (Bottom of Page)"/>
        <w:docPartUnique/>
      </w:docPartObj>
    </w:sdtPr>
    <w:sdtContent>
      <w:p w14:paraId="4A1E3C4C" w14:textId="77777777" w:rsidR="006A6DE1" w:rsidRPr="00CD5F0A" w:rsidRDefault="006A6DE1" w:rsidP="003F7EEE">
        <w:pPr>
          <w:pStyle w:val="Fuzeile"/>
          <w:framePr w:wrap="none" w:vAnchor="text" w:hAnchor="margin" w:xAlign="right" w:y="1"/>
          <w:rPr>
            <w:rStyle w:val="Seitenzahl"/>
          </w:rPr>
        </w:pPr>
        <w:r w:rsidRPr="00CD5F0A">
          <w:rPr>
            <w:rStyle w:val="Seitenzahl"/>
          </w:rPr>
          <w:fldChar w:fldCharType="begin"/>
        </w:r>
        <w:r w:rsidRPr="00CD5F0A">
          <w:rPr>
            <w:rStyle w:val="Seitenzahl"/>
          </w:rPr>
          <w:instrText xml:space="preserve"> PAGE </w:instrText>
        </w:r>
        <w:r w:rsidRPr="00CD5F0A">
          <w:rPr>
            <w:rStyle w:val="Seitenzahl"/>
          </w:rPr>
          <w:fldChar w:fldCharType="end"/>
        </w:r>
      </w:p>
    </w:sdtContent>
  </w:sdt>
  <w:p w14:paraId="04FC0B2D" w14:textId="77777777" w:rsidR="006A6DE1" w:rsidRPr="00CD5F0A" w:rsidRDefault="006A6DE1" w:rsidP="006A6DE1">
    <w:pPr>
      <w:pStyle w:val="Fuzeile"/>
      <w:ind w:right="360"/>
    </w:pPr>
  </w:p>
  <w:p w14:paraId="24A721D8" w14:textId="77777777" w:rsidR="008B0841" w:rsidRDefault="008B08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62A8" w14:textId="3BA66010" w:rsidR="00725779" w:rsidRPr="00CD5F0A" w:rsidRDefault="00DB41A2" w:rsidP="006A6DE1">
    <w:pPr>
      <w:pStyle w:val="Fuzeile"/>
      <w:ind w:right="360"/>
      <w:rPr>
        <w:rFonts w:cs="Arial"/>
        <w:sz w:val="16"/>
        <w:szCs w:val="16"/>
      </w:rPr>
    </w:pPr>
    <w:r w:rsidRPr="00CD5F0A">
      <w:rPr>
        <w:noProof/>
        <w:sz w:val="16"/>
        <w:szCs w:val="16"/>
      </w:rPr>
      <w:drawing>
        <wp:anchor distT="0" distB="0" distL="114300" distR="114300" simplePos="0" relativeHeight="251662336" behindDoc="1" locked="0" layoutInCell="1" allowOverlap="1" wp14:anchorId="446F6C0D" wp14:editId="0191039F">
          <wp:simplePos x="0" y="0"/>
          <wp:positionH relativeFrom="column">
            <wp:posOffset>-923925</wp:posOffset>
          </wp:positionH>
          <wp:positionV relativeFrom="paragraph">
            <wp:posOffset>419100</wp:posOffset>
          </wp:positionV>
          <wp:extent cx="7612380" cy="226695"/>
          <wp:effectExtent l="0" t="0" r="7620" b="1905"/>
          <wp:wrapNone/>
          <wp:docPr id="1837016956" name="Grafik 1837016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380" cy="226695"/>
                  </a:xfrm>
                  <a:prstGeom prst="rect">
                    <a:avLst/>
                  </a:prstGeom>
                  <a:noFill/>
                </pic:spPr>
              </pic:pic>
            </a:graphicData>
          </a:graphic>
          <wp14:sizeRelH relativeFrom="page">
            <wp14:pctWidth>0</wp14:pctWidth>
          </wp14:sizeRelH>
          <wp14:sizeRelV relativeFrom="page">
            <wp14:pctHeight>0</wp14:pctHeight>
          </wp14:sizeRelV>
        </wp:anchor>
      </w:drawing>
    </w:r>
    <w:r w:rsidR="00CB1450">
      <w:rPr>
        <w:rFonts w:cs="Arial"/>
        <w:sz w:val="16"/>
        <w:szCs w:val="16"/>
      </w:rPr>
      <w:t>Uno</w:t>
    </w:r>
    <w:r w:rsidR="006A6DE1" w:rsidRPr="00CD5F0A">
      <w:rPr>
        <w:rFonts w:cs="Arial"/>
        <w:sz w:val="16"/>
        <w:szCs w:val="16"/>
      </w:rPr>
      <w:ptab w:relativeTo="margin" w:alignment="center" w:leader="none"/>
    </w:r>
    <w:r w:rsidR="006A6DE1" w:rsidRPr="00CD5F0A">
      <w:rPr>
        <w:rFonts w:cs="Arial"/>
        <w:sz w:val="16"/>
        <w:szCs w:val="16"/>
      </w:rPr>
      <w:fldChar w:fldCharType="begin"/>
    </w:r>
    <w:r w:rsidR="006A6DE1" w:rsidRPr="00CD5F0A">
      <w:rPr>
        <w:rFonts w:cs="Arial"/>
        <w:sz w:val="16"/>
        <w:szCs w:val="16"/>
      </w:rPr>
      <w:instrText xml:space="preserve"> TIME \@ "d. MMMM yyyy" </w:instrText>
    </w:r>
    <w:r w:rsidR="006A6DE1" w:rsidRPr="00CD5F0A">
      <w:rPr>
        <w:rFonts w:cs="Arial"/>
        <w:sz w:val="16"/>
        <w:szCs w:val="16"/>
      </w:rPr>
      <w:fldChar w:fldCharType="separate"/>
    </w:r>
    <w:r w:rsidR="00823507">
      <w:rPr>
        <w:rFonts w:cs="Arial"/>
        <w:noProof/>
        <w:sz w:val="16"/>
        <w:szCs w:val="16"/>
      </w:rPr>
      <w:t>16. Oktober 2023</w:t>
    </w:r>
    <w:r w:rsidR="006A6DE1" w:rsidRPr="00CD5F0A">
      <w:rPr>
        <w:rFonts w:cs="Arial"/>
        <w:sz w:val="16"/>
        <w:szCs w:val="16"/>
      </w:rPr>
      <w:fldChar w:fldCharType="end"/>
    </w:r>
    <w:r w:rsidR="006A6DE1" w:rsidRPr="00CD5F0A">
      <w:rPr>
        <w:rFonts w:cs="Arial"/>
        <w:sz w:val="16"/>
        <w:szCs w:val="16"/>
      </w:rPr>
      <w:ptab w:relativeTo="margin" w:alignment="right" w:leader="none"/>
    </w:r>
    <w:r w:rsidR="00833C4D" w:rsidRPr="00CD5F0A">
      <w:rPr>
        <w:rFonts w:cs="Arial"/>
        <w:sz w:val="16"/>
        <w:szCs w:val="16"/>
      </w:rPr>
      <w:t xml:space="preserve">Seite </w:t>
    </w:r>
    <w:r w:rsidR="00833C4D" w:rsidRPr="00CD5F0A">
      <w:rPr>
        <w:rFonts w:cs="Arial"/>
        <w:b/>
        <w:bCs/>
        <w:sz w:val="16"/>
        <w:szCs w:val="16"/>
      </w:rPr>
      <w:fldChar w:fldCharType="begin"/>
    </w:r>
    <w:r w:rsidR="00833C4D" w:rsidRPr="00CD5F0A">
      <w:rPr>
        <w:rFonts w:cs="Arial"/>
        <w:b/>
        <w:bCs/>
        <w:sz w:val="16"/>
        <w:szCs w:val="16"/>
      </w:rPr>
      <w:instrText>PAGE  \* Arabic  \* MERGEFORMAT</w:instrText>
    </w:r>
    <w:r w:rsidR="00833C4D" w:rsidRPr="00CD5F0A">
      <w:rPr>
        <w:rFonts w:cs="Arial"/>
        <w:b/>
        <w:bCs/>
        <w:sz w:val="16"/>
        <w:szCs w:val="16"/>
      </w:rPr>
      <w:fldChar w:fldCharType="separate"/>
    </w:r>
    <w:r w:rsidR="00833C4D" w:rsidRPr="00CD5F0A">
      <w:rPr>
        <w:rFonts w:cs="Arial"/>
        <w:b/>
        <w:bCs/>
        <w:sz w:val="16"/>
        <w:szCs w:val="16"/>
      </w:rPr>
      <w:t>1</w:t>
    </w:r>
    <w:r w:rsidR="00833C4D" w:rsidRPr="00CD5F0A">
      <w:rPr>
        <w:rFonts w:cs="Arial"/>
        <w:b/>
        <w:bCs/>
        <w:sz w:val="16"/>
        <w:szCs w:val="16"/>
      </w:rPr>
      <w:fldChar w:fldCharType="end"/>
    </w:r>
    <w:r w:rsidR="00833C4D" w:rsidRPr="00CD5F0A">
      <w:rPr>
        <w:rFonts w:cs="Arial"/>
        <w:sz w:val="16"/>
        <w:szCs w:val="16"/>
      </w:rPr>
      <w:t xml:space="preserve"> von </w:t>
    </w:r>
    <w:r w:rsidR="00833C4D" w:rsidRPr="00CD5F0A">
      <w:rPr>
        <w:rFonts w:cs="Arial"/>
        <w:b/>
        <w:bCs/>
        <w:sz w:val="16"/>
        <w:szCs w:val="16"/>
      </w:rPr>
      <w:fldChar w:fldCharType="begin"/>
    </w:r>
    <w:r w:rsidR="00833C4D" w:rsidRPr="00CD5F0A">
      <w:rPr>
        <w:rFonts w:cs="Arial"/>
        <w:b/>
        <w:bCs/>
        <w:sz w:val="16"/>
        <w:szCs w:val="16"/>
      </w:rPr>
      <w:instrText>NUMPAGES  \* Arabic  \* MERGEFORMAT</w:instrText>
    </w:r>
    <w:r w:rsidR="00833C4D" w:rsidRPr="00CD5F0A">
      <w:rPr>
        <w:rFonts w:cs="Arial"/>
        <w:b/>
        <w:bCs/>
        <w:sz w:val="16"/>
        <w:szCs w:val="16"/>
      </w:rPr>
      <w:fldChar w:fldCharType="separate"/>
    </w:r>
    <w:r w:rsidR="00833C4D" w:rsidRPr="00CD5F0A">
      <w:rPr>
        <w:rFonts w:cs="Arial"/>
        <w:b/>
        <w:bCs/>
        <w:sz w:val="16"/>
        <w:szCs w:val="16"/>
      </w:rPr>
      <w:t>2</w:t>
    </w:r>
    <w:r w:rsidR="00833C4D" w:rsidRPr="00CD5F0A">
      <w:rPr>
        <w:rFonts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9DB78" w14:textId="77777777" w:rsidR="002C16C0" w:rsidRPr="00CD5F0A" w:rsidRDefault="002C16C0" w:rsidP="004E58F4">
      <w:pPr>
        <w:spacing w:line="240" w:lineRule="auto"/>
      </w:pPr>
      <w:r w:rsidRPr="00CD5F0A">
        <w:separator/>
      </w:r>
    </w:p>
    <w:p w14:paraId="144582D2" w14:textId="77777777" w:rsidR="002C16C0" w:rsidRDefault="002C16C0"/>
  </w:footnote>
  <w:footnote w:type="continuationSeparator" w:id="0">
    <w:p w14:paraId="41D185A0" w14:textId="77777777" w:rsidR="002C16C0" w:rsidRPr="00CD5F0A" w:rsidRDefault="002C16C0" w:rsidP="004E58F4">
      <w:pPr>
        <w:spacing w:line="240" w:lineRule="auto"/>
      </w:pPr>
      <w:r w:rsidRPr="00CD5F0A">
        <w:continuationSeparator/>
      </w:r>
    </w:p>
    <w:p w14:paraId="1E0028F0" w14:textId="77777777" w:rsidR="002C16C0" w:rsidRDefault="002C16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0A529" w14:textId="6E2CC587" w:rsidR="00567E0A" w:rsidRPr="0056747C" w:rsidRDefault="00567E0A" w:rsidP="00567E0A">
    <w:pPr>
      <w:pStyle w:val="Kopfzeile"/>
      <w:ind w:firstLine="6480"/>
      <w:rPr>
        <w:rFonts w:cs="Arial"/>
        <w:lang w:val="en-GB"/>
      </w:rPr>
    </w:pPr>
    <w:r w:rsidRPr="0056747C">
      <w:rPr>
        <w:rFonts w:cs="Arial"/>
        <w:lang w:val="en-GB"/>
      </w:rPr>
      <w:t>Semesterarbeit</w:t>
    </w:r>
  </w:p>
  <w:p w14:paraId="0477CF97" w14:textId="5966F916" w:rsidR="00567E0A" w:rsidRPr="0056747C" w:rsidRDefault="004E58F4" w:rsidP="00567E0A">
    <w:pPr>
      <w:pStyle w:val="Kopfzeile"/>
      <w:ind w:firstLine="6480"/>
      <w:rPr>
        <w:rFonts w:cs="Arial"/>
        <w:lang w:val="en-GB"/>
      </w:rPr>
    </w:pPr>
    <w:r w:rsidRPr="00CD5F0A">
      <w:rPr>
        <w:noProof/>
      </w:rPr>
      <w:drawing>
        <wp:anchor distT="0" distB="0" distL="114300" distR="114300" simplePos="0" relativeHeight="251660288" behindDoc="1" locked="0" layoutInCell="1" allowOverlap="1" wp14:anchorId="14BB98EA" wp14:editId="7BE612E2">
          <wp:simplePos x="0" y="0"/>
          <wp:positionH relativeFrom="column">
            <wp:posOffset>4445</wp:posOffset>
          </wp:positionH>
          <wp:positionV relativeFrom="page">
            <wp:posOffset>447040</wp:posOffset>
          </wp:positionV>
          <wp:extent cx="1303200" cy="878400"/>
          <wp:effectExtent l="0" t="0" r="5080" b="0"/>
          <wp:wrapNone/>
          <wp:docPr id="1551339762" name="Grafik 1551339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03200" cy="878400"/>
                  </a:xfrm>
                  <a:prstGeom prst="rect">
                    <a:avLst/>
                  </a:prstGeom>
                </pic:spPr>
              </pic:pic>
            </a:graphicData>
          </a:graphic>
          <wp14:sizeRelH relativeFrom="margin">
            <wp14:pctWidth>0</wp14:pctWidth>
          </wp14:sizeRelH>
          <wp14:sizeRelV relativeFrom="margin">
            <wp14:pctHeight>0</wp14:pctHeight>
          </wp14:sizeRelV>
        </wp:anchor>
      </w:drawing>
    </w:r>
    <w:r w:rsidR="005D7C4D">
      <w:rPr>
        <w:rFonts w:cs="Arial"/>
        <w:lang w:val="en-GB"/>
      </w:rPr>
      <w:t>Web Engineering</w:t>
    </w:r>
  </w:p>
  <w:p w14:paraId="14F2CF5D" w14:textId="32911FA5" w:rsidR="00567E0A" w:rsidRPr="0056747C" w:rsidRDefault="00567E0A" w:rsidP="00567E0A">
    <w:pPr>
      <w:pStyle w:val="Kopfzeile"/>
      <w:ind w:firstLine="6480"/>
      <w:rPr>
        <w:rFonts w:cs="Arial"/>
        <w:lang w:val="en-GB"/>
      </w:rPr>
    </w:pPr>
    <w:r w:rsidRPr="0056747C">
      <w:rPr>
        <w:rFonts w:cs="Arial"/>
        <w:lang w:val="en-GB"/>
      </w:rPr>
      <w:t xml:space="preserve">Viviane Rogenmoser </w:t>
    </w:r>
  </w:p>
  <w:p w14:paraId="7B91E552" w14:textId="4D2B1BBB" w:rsidR="00F74231" w:rsidRPr="0056747C" w:rsidRDefault="00567E0A" w:rsidP="00F74231">
    <w:pPr>
      <w:pStyle w:val="Kopfzeile"/>
      <w:ind w:firstLine="6480"/>
      <w:rPr>
        <w:lang w:val="en-GB"/>
      </w:rPr>
    </w:pPr>
    <w:r w:rsidRPr="0056747C">
      <w:rPr>
        <w:rFonts w:cs="Arial"/>
        <w:lang w:val="en-GB"/>
      </w:rPr>
      <w:t>HS23/24</w:t>
    </w:r>
  </w:p>
  <w:p w14:paraId="77FDDDB3" w14:textId="77777777" w:rsidR="008B0841" w:rsidRDefault="008B08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727"/>
    <w:multiLevelType w:val="multilevel"/>
    <w:tmpl w:val="5A5C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B0492"/>
    <w:multiLevelType w:val="hybridMultilevel"/>
    <w:tmpl w:val="23FAA0EC"/>
    <w:lvl w:ilvl="0" w:tplc="573E39AA">
      <w:numFmt w:val="bullet"/>
      <w:lvlText w:val="o"/>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185"/>
    <w:multiLevelType w:val="hybridMultilevel"/>
    <w:tmpl w:val="FB1AB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A202E6D"/>
    <w:multiLevelType w:val="hybridMultilevel"/>
    <w:tmpl w:val="AA480F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EA06A5"/>
    <w:multiLevelType w:val="multilevel"/>
    <w:tmpl w:val="F3E4F420"/>
    <w:lvl w:ilvl="0">
      <w:start w:val="1"/>
      <w:numFmt w:val="decimal"/>
      <w:pStyle w:val="GliederungNummerierung"/>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20"/>
        </w:tabs>
        <w:ind w:left="567"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12B40D9"/>
    <w:multiLevelType w:val="multilevel"/>
    <w:tmpl w:val="866EBF58"/>
    <w:styleLink w:val="AufzhlungNummereriung"/>
    <w:lvl w:ilvl="0">
      <w:start w:val="1"/>
      <w:numFmt w:val="decimal"/>
      <w:pStyle w:val="AufzhlungNummeriung"/>
      <w:lvlText w:val="%1."/>
      <w:lvlJc w:val="left"/>
      <w:pPr>
        <w:tabs>
          <w:tab w:val="num" w:pos="567"/>
        </w:tabs>
        <w:ind w:left="425" w:hanging="425"/>
      </w:pPr>
      <w:rPr>
        <w:rFonts w:hint="default"/>
      </w:rPr>
    </w:lvl>
    <w:lvl w:ilvl="1">
      <w:start w:val="1"/>
      <w:numFmt w:val="decimal"/>
      <w:lvlText w:val="%1.%2"/>
      <w:lvlJc w:val="left"/>
      <w:pPr>
        <w:tabs>
          <w:tab w:val="num" w:pos="567"/>
        </w:tabs>
        <w:ind w:left="425" w:hanging="425"/>
      </w:pPr>
      <w:rPr>
        <w:rFonts w:hint="default"/>
      </w:rPr>
    </w:lvl>
    <w:lvl w:ilvl="2">
      <w:start w:val="1"/>
      <w:numFmt w:val="decimal"/>
      <w:lvlText w:val="%1.%2.%3"/>
      <w:lvlJc w:val="left"/>
      <w:pPr>
        <w:tabs>
          <w:tab w:val="num" w:pos="567"/>
        </w:tabs>
        <w:ind w:left="425" w:hanging="425"/>
      </w:pPr>
      <w:rPr>
        <w:rFonts w:hint="default"/>
      </w:rPr>
    </w:lvl>
    <w:lvl w:ilvl="3">
      <w:start w:val="1"/>
      <w:numFmt w:val="decimal"/>
      <w:lvlText w:val="%1.%2.%3.%4"/>
      <w:lvlJc w:val="left"/>
      <w:pPr>
        <w:tabs>
          <w:tab w:val="num" w:pos="567"/>
        </w:tabs>
        <w:ind w:left="425" w:hanging="425"/>
      </w:pPr>
      <w:rPr>
        <w:rFonts w:hint="default"/>
      </w:rPr>
    </w:lvl>
    <w:lvl w:ilvl="4">
      <w:start w:val="1"/>
      <w:numFmt w:val="decimal"/>
      <w:lvlText w:val="%1.%2.%3.%4.%5"/>
      <w:lvlJc w:val="left"/>
      <w:pPr>
        <w:tabs>
          <w:tab w:val="num" w:pos="567"/>
        </w:tabs>
        <w:ind w:left="425" w:hanging="425"/>
      </w:pPr>
      <w:rPr>
        <w:rFonts w:hint="default"/>
      </w:rPr>
    </w:lvl>
    <w:lvl w:ilvl="5">
      <w:start w:val="1"/>
      <w:numFmt w:val="decimal"/>
      <w:lvlText w:val="%1.%2.%3.%4.%5.%6"/>
      <w:lvlJc w:val="left"/>
      <w:pPr>
        <w:tabs>
          <w:tab w:val="num" w:pos="567"/>
        </w:tabs>
        <w:ind w:left="425" w:hanging="425"/>
      </w:pPr>
      <w:rPr>
        <w:rFonts w:hint="default"/>
      </w:rPr>
    </w:lvl>
    <w:lvl w:ilvl="6">
      <w:start w:val="1"/>
      <w:numFmt w:val="decimal"/>
      <w:lvlText w:val="%1.%2.%3.%4.%5.%6.%7"/>
      <w:lvlJc w:val="left"/>
      <w:pPr>
        <w:tabs>
          <w:tab w:val="num" w:pos="567"/>
        </w:tabs>
        <w:ind w:left="425" w:hanging="425"/>
      </w:pPr>
      <w:rPr>
        <w:rFonts w:hint="default"/>
      </w:rPr>
    </w:lvl>
    <w:lvl w:ilvl="7">
      <w:start w:val="1"/>
      <w:numFmt w:val="decimal"/>
      <w:lvlText w:val="%1.%2.%3.%4.%5.%6.%7.%8"/>
      <w:lvlJc w:val="left"/>
      <w:pPr>
        <w:tabs>
          <w:tab w:val="num" w:pos="567"/>
        </w:tabs>
        <w:ind w:left="425" w:hanging="425"/>
      </w:pPr>
      <w:rPr>
        <w:rFonts w:hint="default"/>
      </w:rPr>
    </w:lvl>
    <w:lvl w:ilvl="8">
      <w:start w:val="1"/>
      <w:numFmt w:val="decimal"/>
      <w:lvlText w:val="%1.%2.%3.%4.%5.%6.%7.%8.%9"/>
      <w:lvlJc w:val="left"/>
      <w:pPr>
        <w:tabs>
          <w:tab w:val="num" w:pos="567"/>
        </w:tabs>
        <w:ind w:left="425" w:hanging="425"/>
      </w:pPr>
      <w:rPr>
        <w:rFonts w:hint="default"/>
      </w:rPr>
    </w:lvl>
  </w:abstractNum>
  <w:abstractNum w:abstractNumId="6" w15:restartNumberingAfterBreak="0">
    <w:nsid w:val="190454A9"/>
    <w:multiLevelType w:val="hybridMultilevel"/>
    <w:tmpl w:val="5A6E80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A7F2C53"/>
    <w:multiLevelType w:val="hybridMultilevel"/>
    <w:tmpl w:val="4822AF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6E22EB"/>
    <w:multiLevelType w:val="hybridMultilevel"/>
    <w:tmpl w:val="E7D6ADE4"/>
    <w:lvl w:ilvl="0" w:tplc="36DE3A3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EE731C2"/>
    <w:multiLevelType w:val="hybridMultilevel"/>
    <w:tmpl w:val="889C3D6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F41411F"/>
    <w:multiLevelType w:val="hybridMultilevel"/>
    <w:tmpl w:val="84B23B0A"/>
    <w:lvl w:ilvl="0" w:tplc="87C05F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1061E06"/>
    <w:multiLevelType w:val="hybridMultilevel"/>
    <w:tmpl w:val="F0DEF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7A05CA0"/>
    <w:multiLevelType w:val="hybridMultilevel"/>
    <w:tmpl w:val="529ECA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8A04C83"/>
    <w:multiLevelType w:val="hybridMultilevel"/>
    <w:tmpl w:val="F77AB344"/>
    <w:lvl w:ilvl="0" w:tplc="FFFFFFFF">
      <w:start w:val="1"/>
      <w:numFmt w:val="decimal"/>
      <w:lvlText w:val="%1."/>
      <w:lvlJc w:val="left"/>
      <w:pPr>
        <w:ind w:left="360" w:hanging="360"/>
      </w:pPr>
      <w:rPr>
        <w:rFonts w:hint="default"/>
      </w:rPr>
    </w:lvl>
    <w:lvl w:ilvl="1" w:tplc="36DE3A3E">
      <w:numFmt w:val="bullet"/>
      <w:lvlText w:val="-"/>
      <w:lvlJc w:val="left"/>
      <w:pPr>
        <w:ind w:left="1080" w:hanging="360"/>
      </w:pPr>
      <w:rPr>
        <w:rFonts w:ascii="Arial" w:eastAsia="Times New Roman" w:hAnsi="Arial" w:cs="Aria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3822E5F"/>
    <w:multiLevelType w:val="hybridMultilevel"/>
    <w:tmpl w:val="3A86AF52"/>
    <w:lvl w:ilvl="0" w:tplc="36DE3A3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387702B"/>
    <w:multiLevelType w:val="multilevel"/>
    <w:tmpl w:val="866EBF58"/>
    <w:numStyleLink w:val="AufzhlungNummereriung"/>
  </w:abstractNum>
  <w:abstractNum w:abstractNumId="16" w15:restartNumberingAfterBreak="0">
    <w:nsid w:val="348A5FE0"/>
    <w:multiLevelType w:val="hybridMultilevel"/>
    <w:tmpl w:val="A238A91C"/>
    <w:lvl w:ilvl="0" w:tplc="3F74C6CA">
      <w:numFmt w:val="bullet"/>
      <w:pStyle w:val="AufzhlungPunkte"/>
      <w:lvlText w:val=""/>
      <w:lvlJc w:val="left"/>
      <w:pPr>
        <w:ind w:left="720" w:hanging="360"/>
      </w:pPr>
      <w:rPr>
        <w:rFonts w:ascii="Wingdings" w:eastAsia="Times New Roman" w:hAnsi="Wingdings" w:cs="Times New Roman" w:hint="default"/>
        <w:color w:val="808080"/>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5DA1E42"/>
    <w:multiLevelType w:val="hybridMultilevel"/>
    <w:tmpl w:val="1BAE56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A1731B2"/>
    <w:multiLevelType w:val="hybridMultilevel"/>
    <w:tmpl w:val="66D6B5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01F219E"/>
    <w:multiLevelType w:val="hybridMultilevel"/>
    <w:tmpl w:val="AE48776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15C2D86"/>
    <w:multiLevelType w:val="hybridMultilevel"/>
    <w:tmpl w:val="CB261162"/>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4D0D52"/>
    <w:multiLevelType w:val="hybridMultilevel"/>
    <w:tmpl w:val="4FF4DC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78329BB"/>
    <w:multiLevelType w:val="hybridMultilevel"/>
    <w:tmpl w:val="3C807E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99E0444"/>
    <w:multiLevelType w:val="hybridMultilevel"/>
    <w:tmpl w:val="3DEA97EE"/>
    <w:lvl w:ilvl="0" w:tplc="A6407800">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FC800B5"/>
    <w:multiLevelType w:val="hybridMultilevel"/>
    <w:tmpl w:val="9A16D1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806A7B"/>
    <w:multiLevelType w:val="hybridMultilevel"/>
    <w:tmpl w:val="824283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733EB2"/>
    <w:multiLevelType w:val="hybridMultilevel"/>
    <w:tmpl w:val="7B420372"/>
    <w:lvl w:ilvl="0" w:tplc="0C86ED18">
      <w:start w:val="1"/>
      <w:numFmt w:val="decimal"/>
      <w:lvlText w:val="%1."/>
      <w:lvlJc w:val="left"/>
      <w:pPr>
        <w:ind w:left="284" w:hanging="284"/>
      </w:pPr>
      <w:rPr>
        <w:rFonts w:hint="default"/>
        <w:color w:val="C00000"/>
      </w:rPr>
    </w:lvl>
    <w:lvl w:ilvl="1" w:tplc="BD9A319E">
      <w:start w:val="1"/>
      <w:numFmt w:val="lowerLetter"/>
      <w:pStyle w:val="AufzhlungBuchstaben"/>
      <w:lvlText w:val="%2)"/>
      <w:lvlJc w:val="left"/>
      <w:pPr>
        <w:tabs>
          <w:tab w:val="num" w:pos="284"/>
        </w:tabs>
        <w:ind w:left="284" w:hanging="284"/>
      </w:pPr>
      <w:rPr>
        <w:rFonts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6E1902DA"/>
    <w:multiLevelType w:val="hybridMultilevel"/>
    <w:tmpl w:val="6DA828A0"/>
    <w:lvl w:ilvl="0" w:tplc="D5EC7080">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056997"/>
    <w:multiLevelType w:val="hybridMultilevel"/>
    <w:tmpl w:val="241A57E2"/>
    <w:lvl w:ilvl="0" w:tplc="EF1A7A16">
      <w:numFmt w:val="bullet"/>
      <w:lvlText w:val="-"/>
      <w:lvlJc w:val="left"/>
      <w:pPr>
        <w:ind w:left="419" w:hanging="360"/>
      </w:pPr>
      <w:rPr>
        <w:rFonts w:ascii="Arial" w:eastAsia="Times New Roman" w:hAnsi="Arial" w:cs="Arial" w:hint="default"/>
      </w:rPr>
    </w:lvl>
    <w:lvl w:ilvl="1" w:tplc="08070003" w:tentative="1">
      <w:start w:val="1"/>
      <w:numFmt w:val="bullet"/>
      <w:lvlText w:val="o"/>
      <w:lvlJc w:val="left"/>
      <w:pPr>
        <w:ind w:left="1139" w:hanging="360"/>
      </w:pPr>
      <w:rPr>
        <w:rFonts w:ascii="Courier New" w:hAnsi="Courier New" w:cs="Courier New" w:hint="default"/>
      </w:rPr>
    </w:lvl>
    <w:lvl w:ilvl="2" w:tplc="08070005" w:tentative="1">
      <w:start w:val="1"/>
      <w:numFmt w:val="bullet"/>
      <w:lvlText w:val=""/>
      <w:lvlJc w:val="left"/>
      <w:pPr>
        <w:ind w:left="1859" w:hanging="360"/>
      </w:pPr>
      <w:rPr>
        <w:rFonts w:ascii="Wingdings" w:hAnsi="Wingdings" w:hint="default"/>
      </w:rPr>
    </w:lvl>
    <w:lvl w:ilvl="3" w:tplc="08070001" w:tentative="1">
      <w:start w:val="1"/>
      <w:numFmt w:val="bullet"/>
      <w:lvlText w:val=""/>
      <w:lvlJc w:val="left"/>
      <w:pPr>
        <w:ind w:left="2579" w:hanging="360"/>
      </w:pPr>
      <w:rPr>
        <w:rFonts w:ascii="Symbol" w:hAnsi="Symbol" w:hint="default"/>
      </w:rPr>
    </w:lvl>
    <w:lvl w:ilvl="4" w:tplc="08070003" w:tentative="1">
      <w:start w:val="1"/>
      <w:numFmt w:val="bullet"/>
      <w:lvlText w:val="o"/>
      <w:lvlJc w:val="left"/>
      <w:pPr>
        <w:ind w:left="3299" w:hanging="360"/>
      </w:pPr>
      <w:rPr>
        <w:rFonts w:ascii="Courier New" w:hAnsi="Courier New" w:cs="Courier New" w:hint="default"/>
      </w:rPr>
    </w:lvl>
    <w:lvl w:ilvl="5" w:tplc="08070005" w:tentative="1">
      <w:start w:val="1"/>
      <w:numFmt w:val="bullet"/>
      <w:lvlText w:val=""/>
      <w:lvlJc w:val="left"/>
      <w:pPr>
        <w:ind w:left="4019" w:hanging="360"/>
      </w:pPr>
      <w:rPr>
        <w:rFonts w:ascii="Wingdings" w:hAnsi="Wingdings" w:hint="default"/>
      </w:rPr>
    </w:lvl>
    <w:lvl w:ilvl="6" w:tplc="08070001" w:tentative="1">
      <w:start w:val="1"/>
      <w:numFmt w:val="bullet"/>
      <w:lvlText w:val=""/>
      <w:lvlJc w:val="left"/>
      <w:pPr>
        <w:ind w:left="4739" w:hanging="360"/>
      </w:pPr>
      <w:rPr>
        <w:rFonts w:ascii="Symbol" w:hAnsi="Symbol" w:hint="default"/>
      </w:rPr>
    </w:lvl>
    <w:lvl w:ilvl="7" w:tplc="08070003" w:tentative="1">
      <w:start w:val="1"/>
      <w:numFmt w:val="bullet"/>
      <w:lvlText w:val="o"/>
      <w:lvlJc w:val="left"/>
      <w:pPr>
        <w:ind w:left="5459" w:hanging="360"/>
      </w:pPr>
      <w:rPr>
        <w:rFonts w:ascii="Courier New" w:hAnsi="Courier New" w:cs="Courier New" w:hint="default"/>
      </w:rPr>
    </w:lvl>
    <w:lvl w:ilvl="8" w:tplc="08070005" w:tentative="1">
      <w:start w:val="1"/>
      <w:numFmt w:val="bullet"/>
      <w:lvlText w:val=""/>
      <w:lvlJc w:val="left"/>
      <w:pPr>
        <w:ind w:left="6179" w:hanging="360"/>
      </w:pPr>
      <w:rPr>
        <w:rFonts w:ascii="Wingdings" w:hAnsi="Wingdings" w:hint="default"/>
      </w:rPr>
    </w:lvl>
  </w:abstractNum>
  <w:abstractNum w:abstractNumId="29" w15:restartNumberingAfterBreak="0">
    <w:nsid w:val="75451781"/>
    <w:multiLevelType w:val="hybridMultilevel"/>
    <w:tmpl w:val="BCC8E776"/>
    <w:lvl w:ilvl="0" w:tplc="5FA6D2A6">
      <w:start w:val="16"/>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8676239"/>
    <w:multiLevelType w:val="hybridMultilevel"/>
    <w:tmpl w:val="01D008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09957600">
    <w:abstractNumId w:val="26"/>
  </w:num>
  <w:num w:numId="2" w16cid:durableId="409546015">
    <w:abstractNumId w:val="16"/>
  </w:num>
  <w:num w:numId="3" w16cid:durableId="1170946947">
    <w:abstractNumId w:val="4"/>
  </w:num>
  <w:num w:numId="4" w16cid:durableId="772479689">
    <w:abstractNumId w:val="5"/>
  </w:num>
  <w:num w:numId="5" w16cid:durableId="1588609418">
    <w:abstractNumId w:val="15"/>
  </w:num>
  <w:num w:numId="6" w16cid:durableId="3710040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77165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49508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55312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52791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37224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06528611">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0149259">
    <w:abstractNumId w:val="29"/>
  </w:num>
  <w:num w:numId="14" w16cid:durableId="2053655204">
    <w:abstractNumId w:val="9"/>
  </w:num>
  <w:num w:numId="15" w16cid:durableId="971402268">
    <w:abstractNumId w:val="24"/>
  </w:num>
  <w:num w:numId="16" w16cid:durableId="2034762204">
    <w:abstractNumId w:val="28"/>
  </w:num>
  <w:num w:numId="17" w16cid:durableId="935795834">
    <w:abstractNumId w:val="8"/>
  </w:num>
  <w:num w:numId="18" w16cid:durableId="136454095">
    <w:abstractNumId w:val="13"/>
  </w:num>
  <w:num w:numId="19" w16cid:durableId="2040861144">
    <w:abstractNumId w:val="14"/>
  </w:num>
  <w:num w:numId="20" w16cid:durableId="536090053">
    <w:abstractNumId w:val="20"/>
  </w:num>
  <w:num w:numId="21" w16cid:durableId="28993975">
    <w:abstractNumId w:val="25"/>
  </w:num>
  <w:num w:numId="22" w16cid:durableId="569459333">
    <w:abstractNumId w:val="17"/>
  </w:num>
  <w:num w:numId="23" w16cid:durableId="603270693">
    <w:abstractNumId w:val="3"/>
  </w:num>
  <w:num w:numId="24" w16cid:durableId="842354019">
    <w:abstractNumId w:val="2"/>
  </w:num>
  <w:num w:numId="25" w16cid:durableId="311062576">
    <w:abstractNumId w:val="11"/>
  </w:num>
  <w:num w:numId="26" w16cid:durableId="410197176">
    <w:abstractNumId w:val="1"/>
  </w:num>
  <w:num w:numId="27" w16cid:durableId="734593188">
    <w:abstractNumId w:val="19"/>
  </w:num>
  <w:num w:numId="28" w16cid:durableId="515385327">
    <w:abstractNumId w:val="0"/>
  </w:num>
  <w:num w:numId="29" w16cid:durableId="1556045037">
    <w:abstractNumId w:val="10"/>
  </w:num>
  <w:num w:numId="30" w16cid:durableId="1407846488">
    <w:abstractNumId w:val="22"/>
  </w:num>
  <w:num w:numId="31" w16cid:durableId="1568145878">
    <w:abstractNumId w:val="6"/>
  </w:num>
  <w:num w:numId="32" w16cid:durableId="916282517">
    <w:abstractNumId w:val="30"/>
  </w:num>
  <w:num w:numId="33" w16cid:durableId="192966633">
    <w:abstractNumId w:val="4"/>
  </w:num>
  <w:num w:numId="34" w16cid:durableId="2044743175">
    <w:abstractNumId w:val="18"/>
  </w:num>
  <w:num w:numId="35" w16cid:durableId="1317105688">
    <w:abstractNumId w:val="7"/>
  </w:num>
  <w:num w:numId="36" w16cid:durableId="1293361855">
    <w:abstractNumId w:val="21"/>
  </w:num>
  <w:num w:numId="37" w16cid:durableId="1627619237">
    <w:abstractNumId w:val="12"/>
  </w:num>
  <w:num w:numId="38" w16cid:durableId="1408261348">
    <w:abstractNumId w:val="23"/>
  </w:num>
  <w:num w:numId="39" w16cid:durableId="20048391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66"/>
    <w:rsid w:val="00032261"/>
    <w:rsid w:val="00041A62"/>
    <w:rsid w:val="00056608"/>
    <w:rsid w:val="000843A9"/>
    <w:rsid w:val="00092B35"/>
    <w:rsid w:val="000C6243"/>
    <w:rsid w:val="001063EA"/>
    <w:rsid w:val="001436EA"/>
    <w:rsid w:val="0017454A"/>
    <w:rsid w:val="00177F8A"/>
    <w:rsid w:val="001B4272"/>
    <w:rsid w:val="001D2996"/>
    <w:rsid w:val="00202943"/>
    <w:rsid w:val="00234563"/>
    <w:rsid w:val="0025094B"/>
    <w:rsid w:val="00265BE6"/>
    <w:rsid w:val="002933E1"/>
    <w:rsid w:val="002C16C0"/>
    <w:rsid w:val="002D3905"/>
    <w:rsid w:val="0033442E"/>
    <w:rsid w:val="0034666E"/>
    <w:rsid w:val="00396DA0"/>
    <w:rsid w:val="003B283E"/>
    <w:rsid w:val="003F77F6"/>
    <w:rsid w:val="00447198"/>
    <w:rsid w:val="004679D2"/>
    <w:rsid w:val="004B2A8F"/>
    <w:rsid w:val="004B5F25"/>
    <w:rsid w:val="004D0883"/>
    <w:rsid w:val="004E58F4"/>
    <w:rsid w:val="0056747C"/>
    <w:rsid w:val="00567E0A"/>
    <w:rsid w:val="005C695B"/>
    <w:rsid w:val="005D7C4D"/>
    <w:rsid w:val="005F1923"/>
    <w:rsid w:val="0064305F"/>
    <w:rsid w:val="006A1685"/>
    <w:rsid w:val="006A6DE1"/>
    <w:rsid w:val="006B2BDD"/>
    <w:rsid w:val="0070358A"/>
    <w:rsid w:val="00725779"/>
    <w:rsid w:val="00755CF3"/>
    <w:rsid w:val="007862B8"/>
    <w:rsid w:val="007B145B"/>
    <w:rsid w:val="008039D4"/>
    <w:rsid w:val="00806612"/>
    <w:rsid w:val="00823507"/>
    <w:rsid w:val="008235F2"/>
    <w:rsid w:val="00833C4D"/>
    <w:rsid w:val="00853B66"/>
    <w:rsid w:val="008636CB"/>
    <w:rsid w:val="008A01C8"/>
    <w:rsid w:val="008B0841"/>
    <w:rsid w:val="008C3389"/>
    <w:rsid w:val="009003C4"/>
    <w:rsid w:val="0099701A"/>
    <w:rsid w:val="00A05B3E"/>
    <w:rsid w:val="00A532E3"/>
    <w:rsid w:val="00AB4510"/>
    <w:rsid w:val="00AC11FF"/>
    <w:rsid w:val="00AE2F48"/>
    <w:rsid w:val="00AE7EF3"/>
    <w:rsid w:val="00B44DCE"/>
    <w:rsid w:val="00B675C3"/>
    <w:rsid w:val="00C54001"/>
    <w:rsid w:val="00C76CFA"/>
    <w:rsid w:val="00C815CF"/>
    <w:rsid w:val="00C96FED"/>
    <w:rsid w:val="00CA0930"/>
    <w:rsid w:val="00CB1450"/>
    <w:rsid w:val="00CC5C51"/>
    <w:rsid w:val="00CD5F0A"/>
    <w:rsid w:val="00CF05FB"/>
    <w:rsid w:val="00CF1FC5"/>
    <w:rsid w:val="00D1180B"/>
    <w:rsid w:val="00D30BB6"/>
    <w:rsid w:val="00D32741"/>
    <w:rsid w:val="00D7007C"/>
    <w:rsid w:val="00D95996"/>
    <w:rsid w:val="00DB41A2"/>
    <w:rsid w:val="00DC7D14"/>
    <w:rsid w:val="00E52474"/>
    <w:rsid w:val="00EC0371"/>
    <w:rsid w:val="00F11645"/>
    <w:rsid w:val="00F2474A"/>
    <w:rsid w:val="00F74231"/>
    <w:rsid w:val="00F936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F4927"/>
  <w15:chartTrackingRefBased/>
  <w15:docId w15:val="{AD2B4A66-A430-4A82-945A-70C8F5AB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FFHS"/>
    <w:uiPriority w:val="3"/>
    <w:qFormat/>
    <w:rsid w:val="00725779"/>
    <w:pPr>
      <w:spacing w:after="0" w:line="281" w:lineRule="auto"/>
    </w:pPr>
    <w:rPr>
      <w:rFonts w:ascii="Arial" w:eastAsia="Times New Roman" w:hAnsi="Arial" w:cs="Times New Roman"/>
      <w:sz w:val="20"/>
      <w:szCs w:val="20"/>
      <w:lang w:eastAsia="de-CH"/>
    </w:rPr>
  </w:style>
  <w:style w:type="paragraph" w:styleId="berschrift1">
    <w:name w:val="heading 1"/>
    <w:basedOn w:val="Standard"/>
    <w:next w:val="Standard"/>
    <w:link w:val="berschrift1Zchn"/>
    <w:uiPriority w:val="2"/>
    <w:qFormat/>
    <w:rsid w:val="00725779"/>
    <w:pPr>
      <w:keepNext/>
      <w:tabs>
        <w:tab w:val="left" w:pos="567"/>
      </w:tabs>
      <w:spacing w:before="240" w:after="120"/>
      <w:outlineLvl w:val="0"/>
    </w:pPr>
    <w:rPr>
      <w:b/>
      <w:sz w:val="24"/>
    </w:rPr>
  </w:style>
  <w:style w:type="paragraph" w:styleId="berschrift2">
    <w:name w:val="heading 2"/>
    <w:basedOn w:val="Standard"/>
    <w:next w:val="Standard"/>
    <w:link w:val="berschrift2Zchn"/>
    <w:uiPriority w:val="9"/>
    <w:unhideWhenUsed/>
    <w:qFormat/>
    <w:rsid w:val="004B2A8F"/>
    <w:pPr>
      <w:keepNext/>
      <w:keepLines/>
      <w:spacing w:before="40"/>
      <w:outlineLvl w:val="1"/>
    </w:pPr>
    <w:rPr>
      <w:rFonts w:asciiTheme="majorHAnsi" w:eastAsiaTheme="majorEastAsia" w:hAnsiTheme="majorHAnsi" w:cstheme="majorBidi"/>
      <w:color w:val="9F0004"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qFormat/>
    <w:rsid w:val="004E58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E58F4"/>
  </w:style>
  <w:style w:type="paragraph" w:styleId="Fuzeile">
    <w:name w:val="footer"/>
    <w:basedOn w:val="Standard"/>
    <w:link w:val="FuzeileZchn"/>
    <w:uiPriority w:val="9"/>
    <w:unhideWhenUsed/>
    <w:qFormat/>
    <w:rsid w:val="004E58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E58F4"/>
  </w:style>
  <w:style w:type="character" w:customStyle="1" w:styleId="berschrift1Zchn">
    <w:name w:val="Überschrift 1 Zchn"/>
    <w:basedOn w:val="Absatz-Standardschriftart"/>
    <w:link w:val="berschrift1"/>
    <w:uiPriority w:val="2"/>
    <w:rsid w:val="00725779"/>
    <w:rPr>
      <w:rFonts w:ascii="Arial" w:eastAsia="Times New Roman" w:hAnsi="Arial" w:cs="Times New Roman"/>
      <w:b/>
      <w:sz w:val="24"/>
      <w:szCs w:val="20"/>
      <w:lang w:eastAsia="de-CH"/>
    </w:rPr>
  </w:style>
  <w:style w:type="paragraph" w:customStyle="1" w:styleId="Einzug1">
    <w:name w:val="Einzug 1"/>
    <w:basedOn w:val="Standard"/>
    <w:uiPriority w:val="7"/>
    <w:qFormat/>
    <w:locked/>
    <w:rsid w:val="00725779"/>
    <w:pPr>
      <w:ind w:left="425"/>
    </w:pPr>
    <w:rPr>
      <w:szCs w:val="24"/>
    </w:rPr>
  </w:style>
  <w:style w:type="paragraph" w:customStyle="1" w:styleId="GliederungNummerierung">
    <w:name w:val="Gliederung Nummerierung"/>
    <w:basedOn w:val="berschrift1"/>
    <w:next w:val="Standard"/>
    <w:uiPriority w:val="2"/>
    <w:qFormat/>
    <w:rsid w:val="00725779"/>
    <w:pPr>
      <w:numPr>
        <w:numId w:val="3"/>
      </w:numPr>
      <w:tabs>
        <w:tab w:val="clear" w:pos="567"/>
        <w:tab w:val="left" w:pos="425"/>
      </w:tabs>
    </w:pPr>
    <w:rPr>
      <w:szCs w:val="24"/>
    </w:rPr>
  </w:style>
  <w:style w:type="paragraph" w:customStyle="1" w:styleId="Einzug2">
    <w:name w:val="Einzug 2"/>
    <w:basedOn w:val="Einzug1"/>
    <w:uiPriority w:val="8"/>
    <w:qFormat/>
    <w:locked/>
    <w:rsid w:val="00725779"/>
    <w:pPr>
      <w:ind w:left="567"/>
    </w:pPr>
  </w:style>
  <w:style w:type="paragraph" w:styleId="Verzeichnis1">
    <w:name w:val="toc 1"/>
    <w:basedOn w:val="Standard"/>
    <w:next w:val="Standard"/>
    <w:autoRedefine/>
    <w:uiPriority w:val="39"/>
    <w:qFormat/>
    <w:rsid w:val="00725779"/>
    <w:pPr>
      <w:tabs>
        <w:tab w:val="left" w:pos="567"/>
        <w:tab w:val="right" w:leader="dot" w:pos="9072"/>
      </w:tabs>
    </w:pPr>
    <w:rPr>
      <w:rFonts w:cs="Arial"/>
      <w:szCs w:val="28"/>
      <w:lang w:eastAsia="de-DE"/>
    </w:rPr>
  </w:style>
  <w:style w:type="character" w:styleId="Hyperlink">
    <w:name w:val="Hyperlink"/>
    <w:basedOn w:val="Absatz-Standardschriftart"/>
    <w:uiPriority w:val="99"/>
    <w:rsid w:val="00725779"/>
    <w:rPr>
      <w:rFonts w:ascii="Arial" w:hAnsi="Arial"/>
      <w:color w:val="0000FF"/>
      <w:sz w:val="20"/>
      <w:u w:val="single"/>
    </w:rPr>
  </w:style>
  <w:style w:type="paragraph" w:customStyle="1" w:styleId="AufzhlungBuchstaben">
    <w:name w:val="Aufzählung Buchstaben"/>
    <w:basedOn w:val="Standard"/>
    <w:uiPriority w:val="6"/>
    <w:qFormat/>
    <w:rsid w:val="00725779"/>
    <w:pPr>
      <w:numPr>
        <w:ilvl w:val="1"/>
        <w:numId w:val="1"/>
      </w:numPr>
      <w:tabs>
        <w:tab w:val="clear" w:pos="284"/>
        <w:tab w:val="left" w:pos="425"/>
      </w:tabs>
      <w:ind w:left="425" w:hanging="425"/>
    </w:pPr>
    <w:rPr>
      <w:rFonts w:cs="Arial"/>
      <w:szCs w:val="24"/>
    </w:rPr>
  </w:style>
  <w:style w:type="paragraph" w:customStyle="1" w:styleId="AufzhlungPunkte">
    <w:name w:val="Aufzählung Punkte"/>
    <w:basedOn w:val="Standard"/>
    <w:uiPriority w:val="5"/>
    <w:qFormat/>
    <w:rsid w:val="00725779"/>
    <w:pPr>
      <w:numPr>
        <w:numId w:val="2"/>
      </w:numPr>
      <w:tabs>
        <w:tab w:val="left" w:pos="425"/>
      </w:tabs>
      <w:ind w:left="425" w:hanging="425"/>
    </w:pPr>
  </w:style>
  <w:style w:type="paragraph" w:styleId="Titel">
    <w:name w:val="Title"/>
    <w:basedOn w:val="Standard"/>
    <w:next w:val="Standard"/>
    <w:link w:val="TitelZchn"/>
    <w:autoRedefine/>
    <w:qFormat/>
    <w:rsid w:val="00806612"/>
    <w:pPr>
      <w:spacing w:before="360" w:after="60"/>
    </w:pPr>
    <w:rPr>
      <w:b/>
      <w:bCs/>
      <w:sz w:val="24"/>
      <w:szCs w:val="24"/>
    </w:rPr>
  </w:style>
  <w:style w:type="character" w:customStyle="1" w:styleId="TitelZchn">
    <w:name w:val="Titel Zchn"/>
    <w:basedOn w:val="Absatz-Standardschriftart"/>
    <w:link w:val="Titel"/>
    <w:rsid w:val="00806612"/>
    <w:rPr>
      <w:rFonts w:ascii="Arial" w:eastAsia="Times New Roman" w:hAnsi="Arial" w:cs="Times New Roman"/>
      <w:b/>
      <w:bCs/>
      <w:sz w:val="24"/>
      <w:szCs w:val="24"/>
      <w:lang w:eastAsia="de-CH"/>
    </w:rPr>
  </w:style>
  <w:style w:type="numbering" w:customStyle="1" w:styleId="AufzhlungNummereriung">
    <w:name w:val="Aufzählung Nummereriung"/>
    <w:uiPriority w:val="99"/>
    <w:rsid w:val="00725779"/>
    <w:pPr>
      <w:numPr>
        <w:numId w:val="4"/>
      </w:numPr>
    </w:pPr>
  </w:style>
  <w:style w:type="paragraph" w:customStyle="1" w:styleId="AufzhlungNummeriung">
    <w:name w:val="Aufzählung Nummeriung"/>
    <w:basedOn w:val="Standard"/>
    <w:autoRedefine/>
    <w:uiPriority w:val="4"/>
    <w:qFormat/>
    <w:rsid w:val="00725779"/>
    <w:pPr>
      <w:numPr>
        <w:numId w:val="5"/>
      </w:numPr>
    </w:pPr>
  </w:style>
  <w:style w:type="paragraph" w:styleId="Inhaltsverzeichnisberschrift">
    <w:name w:val="TOC Heading"/>
    <w:basedOn w:val="berschrift1"/>
    <w:next w:val="Standard"/>
    <w:uiPriority w:val="39"/>
    <w:unhideWhenUsed/>
    <w:qFormat/>
    <w:rsid w:val="00725779"/>
    <w:pPr>
      <w:keepLines/>
      <w:tabs>
        <w:tab w:val="clear" w:pos="567"/>
      </w:tabs>
      <w:spacing w:after="0" w:line="259" w:lineRule="auto"/>
      <w:outlineLvl w:val="9"/>
    </w:pPr>
    <w:rPr>
      <w:rFonts w:asciiTheme="majorHAnsi" w:eastAsiaTheme="majorEastAsia" w:hAnsiTheme="majorHAnsi" w:cstheme="majorBidi"/>
      <w:b w:val="0"/>
      <w:color w:val="9F0004" w:themeColor="accent1" w:themeShade="BF"/>
      <w:sz w:val="32"/>
      <w:szCs w:val="32"/>
    </w:rPr>
  </w:style>
  <w:style w:type="table" w:styleId="Tabellenraster">
    <w:name w:val="Table Grid"/>
    <w:basedOn w:val="NormaleTabelle"/>
    <w:uiPriority w:val="39"/>
    <w:rsid w:val="00E52474"/>
    <w:pPr>
      <w:spacing w:after="0" w:line="240" w:lineRule="auto"/>
    </w:pPr>
    <w:rPr>
      <w:rFonts w:ascii="Arial" w:hAnsi="Arial"/>
    </w:rPr>
    <w:tblPr>
      <w:tblBorders>
        <w:top w:val="single" w:sz="4" w:space="0" w:color="C00000"/>
        <w:bottom w:val="single" w:sz="4" w:space="0" w:color="C00000"/>
        <w:insideH w:val="single" w:sz="4" w:space="0" w:color="C00000"/>
      </w:tblBorders>
    </w:tblPr>
    <w:tcPr>
      <w:shd w:val="clear" w:color="auto" w:fill="auto"/>
    </w:tcPr>
  </w:style>
  <w:style w:type="paragraph" w:styleId="Listenabsatz">
    <w:name w:val="List Paragraph"/>
    <w:basedOn w:val="Standard"/>
    <w:uiPriority w:val="34"/>
    <w:qFormat/>
    <w:rsid w:val="00E52474"/>
    <w:pPr>
      <w:ind w:left="720"/>
      <w:contextualSpacing/>
    </w:pPr>
  </w:style>
  <w:style w:type="character" w:styleId="Platzhaltertext">
    <w:name w:val="Placeholder Text"/>
    <w:basedOn w:val="Absatz-Standardschriftart"/>
    <w:uiPriority w:val="99"/>
    <w:semiHidden/>
    <w:rsid w:val="001436EA"/>
    <w:rPr>
      <w:color w:val="808080"/>
    </w:rPr>
  </w:style>
  <w:style w:type="character" w:styleId="Seitenzahl">
    <w:name w:val="page number"/>
    <w:basedOn w:val="Absatz-Standardschriftart"/>
    <w:uiPriority w:val="99"/>
    <w:semiHidden/>
    <w:unhideWhenUsed/>
    <w:rsid w:val="006A6DE1"/>
  </w:style>
  <w:style w:type="paragraph" w:styleId="KeinLeerraum">
    <w:name w:val="No Spacing"/>
    <w:link w:val="KeinLeerraumZchn"/>
    <w:uiPriority w:val="1"/>
    <w:qFormat/>
    <w:rsid w:val="00CF1FC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F1FC5"/>
    <w:rPr>
      <w:rFonts w:eastAsiaTheme="minorEastAsia"/>
      <w:lang w:eastAsia="de-CH"/>
    </w:rPr>
  </w:style>
  <w:style w:type="character" w:customStyle="1" w:styleId="berschrift2Zchn">
    <w:name w:val="Überschrift 2 Zchn"/>
    <w:basedOn w:val="Absatz-Standardschriftart"/>
    <w:link w:val="berschrift2"/>
    <w:uiPriority w:val="9"/>
    <w:rsid w:val="004B2A8F"/>
    <w:rPr>
      <w:rFonts w:asciiTheme="majorHAnsi" w:eastAsiaTheme="majorEastAsia" w:hAnsiTheme="majorHAnsi" w:cstheme="majorBidi"/>
      <w:color w:val="9F0004" w:themeColor="accent1" w:themeShade="BF"/>
      <w:sz w:val="26"/>
      <w:szCs w:val="26"/>
      <w:lang w:eastAsia="de-CH"/>
    </w:rPr>
  </w:style>
  <w:style w:type="paragraph" w:customStyle="1" w:styleId="Default">
    <w:name w:val="Default"/>
    <w:rsid w:val="001B4272"/>
    <w:pPr>
      <w:autoSpaceDE w:val="0"/>
      <w:autoSpaceDN w:val="0"/>
      <w:adjustRightInd w:val="0"/>
      <w:spacing w:after="0" w:line="240" w:lineRule="auto"/>
    </w:pPr>
    <w:rPr>
      <w:rFonts w:ascii="Roboto" w:hAnsi="Roboto" w:cs="Roboto"/>
      <w:color w:val="000000"/>
      <w:sz w:val="24"/>
      <w:szCs w:val="24"/>
    </w:rPr>
  </w:style>
  <w:style w:type="character" w:styleId="NichtaufgelsteErwhnung">
    <w:name w:val="Unresolved Mention"/>
    <w:basedOn w:val="Absatz-Standardschriftart"/>
    <w:uiPriority w:val="99"/>
    <w:semiHidden/>
    <w:unhideWhenUsed/>
    <w:rsid w:val="00041A62"/>
    <w:rPr>
      <w:color w:val="605E5C"/>
      <w:shd w:val="clear" w:color="auto" w:fill="E1DFDD"/>
    </w:rPr>
  </w:style>
  <w:style w:type="paragraph" w:styleId="Literaturverzeichnis">
    <w:name w:val="Bibliography"/>
    <w:basedOn w:val="Standard"/>
    <w:next w:val="Standard"/>
    <w:uiPriority w:val="37"/>
    <w:unhideWhenUsed/>
    <w:rsid w:val="00041A62"/>
  </w:style>
  <w:style w:type="paragraph" w:styleId="Funotentext">
    <w:name w:val="footnote text"/>
    <w:basedOn w:val="Standard"/>
    <w:link w:val="FunotentextZchn"/>
    <w:uiPriority w:val="99"/>
    <w:semiHidden/>
    <w:unhideWhenUsed/>
    <w:rsid w:val="00CD5F0A"/>
    <w:pPr>
      <w:spacing w:line="240" w:lineRule="auto"/>
    </w:pPr>
  </w:style>
  <w:style w:type="character" w:customStyle="1" w:styleId="FunotentextZchn">
    <w:name w:val="Fußnotentext Zchn"/>
    <w:basedOn w:val="Absatz-Standardschriftart"/>
    <w:link w:val="Funotentext"/>
    <w:uiPriority w:val="99"/>
    <w:semiHidden/>
    <w:rsid w:val="00CD5F0A"/>
    <w:rPr>
      <w:rFonts w:ascii="Arial" w:eastAsia="Times New Roman" w:hAnsi="Arial" w:cs="Times New Roman"/>
      <w:sz w:val="20"/>
      <w:szCs w:val="20"/>
      <w:lang w:eastAsia="de-CH"/>
    </w:rPr>
  </w:style>
  <w:style w:type="character" w:styleId="Funotenzeichen">
    <w:name w:val="footnote reference"/>
    <w:basedOn w:val="Absatz-Standardschriftart"/>
    <w:uiPriority w:val="99"/>
    <w:semiHidden/>
    <w:unhideWhenUsed/>
    <w:rsid w:val="00CD5F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08912">
      <w:bodyDiv w:val="1"/>
      <w:marLeft w:val="0"/>
      <w:marRight w:val="0"/>
      <w:marTop w:val="0"/>
      <w:marBottom w:val="0"/>
      <w:divBdr>
        <w:top w:val="none" w:sz="0" w:space="0" w:color="auto"/>
        <w:left w:val="none" w:sz="0" w:space="0" w:color="auto"/>
        <w:bottom w:val="none" w:sz="0" w:space="0" w:color="auto"/>
        <w:right w:val="none" w:sz="0" w:space="0" w:color="auto"/>
      </w:divBdr>
    </w:div>
    <w:div w:id="436608029">
      <w:bodyDiv w:val="1"/>
      <w:marLeft w:val="0"/>
      <w:marRight w:val="0"/>
      <w:marTop w:val="0"/>
      <w:marBottom w:val="0"/>
      <w:divBdr>
        <w:top w:val="none" w:sz="0" w:space="0" w:color="auto"/>
        <w:left w:val="none" w:sz="0" w:space="0" w:color="auto"/>
        <w:bottom w:val="none" w:sz="0" w:space="0" w:color="auto"/>
        <w:right w:val="none" w:sz="0" w:space="0" w:color="auto"/>
      </w:divBdr>
    </w:div>
    <w:div w:id="491408350">
      <w:bodyDiv w:val="1"/>
      <w:marLeft w:val="0"/>
      <w:marRight w:val="0"/>
      <w:marTop w:val="0"/>
      <w:marBottom w:val="0"/>
      <w:divBdr>
        <w:top w:val="none" w:sz="0" w:space="0" w:color="auto"/>
        <w:left w:val="none" w:sz="0" w:space="0" w:color="auto"/>
        <w:bottom w:val="none" w:sz="0" w:space="0" w:color="auto"/>
        <w:right w:val="none" w:sz="0" w:space="0" w:color="auto"/>
      </w:divBdr>
    </w:div>
    <w:div w:id="553586404">
      <w:bodyDiv w:val="1"/>
      <w:marLeft w:val="0"/>
      <w:marRight w:val="0"/>
      <w:marTop w:val="0"/>
      <w:marBottom w:val="0"/>
      <w:divBdr>
        <w:top w:val="none" w:sz="0" w:space="0" w:color="auto"/>
        <w:left w:val="none" w:sz="0" w:space="0" w:color="auto"/>
        <w:bottom w:val="none" w:sz="0" w:space="0" w:color="auto"/>
        <w:right w:val="none" w:sz="0" w:space="0" w:color="auto"/>
      </w:divBdr>
    </w:div>
    <w:div w:id="1152405456">
      <w:bodyDiv w:val="1"/>
      <w:marLeft w:val="0"/>
      <w:marRight w:val="0"/>
      <w:marTop w:val="0"/>
      <w:marBottom w:val="0"/>
      <w:divBdr>
        <w:top w:val="none" w:sz="0" w:space="0" w:color="auto"/>
        <w:left w:val="none" w:sz="0" w:space="0" w:color="auto"/>
        <w:bottom w:val="none" w:sz="0" w:space="0" w:color="auto"/>
        <w:right w:val="none" w:sz="0" w:space="0" w:color="auto"/>
      </w:divBdr>
    </w:div>
    <w:div w:id="1164012577">
      <w:bodyDiv w:val="1"/>
      <w:marLeft w:val="0"/>
      <w:marRight w:val="0"/>
      <w:marTop w:val="0"/>
      <w:marBottom w:val="0"/>
      <w:divBdr>
        <w:top w:val="none" w:sz="0" w:space="0" w:color="auto"/>
        <w:left w:val="none" w:sz="0" w:space="0" w:color="auto"/>
        <w:bottom w:val="none" w:sz="0" w:space="0" w:color="auto"/>
        <w:right w:val="none" w:sz="0" w:space="0" w:color="auto"/>
      </w:divBdr>
    </w:div>
    <w:div w:id="1172530157">
      <w:bodyDiv w:val="1"/>
      <w:marLeft w:val="0"/>
      <w:marRight w:val="0"/>
      <w:marTop w:val="0"/>
      <w:marBottom w:val="0"/>
      <w:divBdr>
        <w:top w:val="none" w:sz="0" w:space="0" w:color="auto"/>
        <w:left w:val="none" w:sz="0" w:space="0" w:color="auto"/>
        <w:bottom w:val="none" w:sz="0" w:space="0" w:color="auto"/>
        <w:right w:val="none" w:sz="0" w:space="0" w:color="auto"/>
      </w:divBdr>
    </w:div>
    <w:div w:id="1402827515">
      <w:bodyDiv w:val="1"/>
      <w:marLeft w:val="0"/>
      <w:marRight w:val="0"/>
      <w:marTop w:val="0"/>
      <w:marBottom w:val="0"/>
      <w:divBdr>
        <w:top w:val="none" w:sz="0" w:space="0" w:color="auto"/>
        <w:left w:val="none" w:sz="0" w:space="0" w:color="auto"/>
        <w:bottom w:val="none" w:sz="0" w:space="0" w:color="auto"/>
        <w:right w:val="none" w:sz="0" w:space="0" w:color="auto"/>
      </w:divBdr>
      <w:divsChild>
        <w:div w:id="1320571076">
          <w:marLeft w:val="0"/>
          <w:marRight w:val="0"/>
          <w:marTop w:val="0"/>
          <w:marBottom w:val="0"/>
          <w:divBdr>
            <w:top w:val="none" w:sz="0" w:space="0" w:color="auto"/>
            <w:left w:val="none" w:sz="0" w:space="0" w:color="auto"/>
            <w:bottom w:val="none" w:sz="0" w:space="0" w:color="auto"/>
            <w:right w:val="none" w:sz="0" w:space="0" w:color="auto"/>
          </w:divBdr>
        </w:div>
        <w:div w:id="2076588745">
          <w:marLeft w:val="0"/>
          <w:marRight w:val="0"/>
          <w:marTop w:val="0"/>
          <w:marBottom w:val="0"/>
          <w:divBdr>
            <w:top w:val="none" w:sz="0" w:space="0" w:color="auto"/>
            <w:left w:val="none" w:sz="0" w:space="0" w:color="auto"/>
            <w:bottom w:val="none" w:sz="0" w:space="0" w:color="auto"/>
            <w:right w:val="none" w:sz="0" w:space="0" w:color="auto"/>
          </w:divBdr>
        </w:div>
      </w:divsChild>
    </w:div>
    <w:div w:id="1524976407">
      <w:bodyDiv w:val="1"/>
      <w:marLeft w:val="0"/>
      <w:marRight w:val="0"/>
      <w:marTop w:val="0"/>
      <w:marBottom w:val="0"/>
      <w:divBdr>
        <w:top w:val="none" w:sz="0" w:space="0" w:color="auto"/>
        <w:left w:val="none" w:sz="0" w:space="0" w:color="auto"/>
        <w:bottom w:val="none" w:sz="0" w:space="0" w:color="auto"/>
        <w:right w:val="none" w:sz="0" w:space="0" w:color="auto"/>
      </w:divBdr>
    </w:div>
    <w:div w:id="1596204694">
      <w:bodyDiv w:val="1"/>
      <w:marLeft w:val="0"/>
      <w:marRight w:val="0"/>
      <w:marTop w:val="0"/>
      <w:marBottom w:val="0"/>
      <w:divBdr>
        <w:top w:val="none" w:sz="0" w:space="0" w:color="auto"/>
        <w:left w:val="none" w:sz="0" w:space="0" w:color="auto"/>
        <w:bottom w:val="none" w:sz="0" w:space="0" w:color="auto"/>
        <w:right w:val="none" w:sz="0" w:space="0" w:color="auto"/>
      </w:divBdr>
    </w:div>
    <w:div w:id="1738891100">
      <w:bodyDiv w:val="1"/>
      <w:marLeft w:val="0"/>
      <w:marRight w:val="0"/>
      <w:marTop w:val="0"/>
      <w:marBottom w:val="0"/>
      <w:divBdr>
        <w:top w:val="none" w:sz="0" w:space="0" w:color="auto"/>
        <w:left w:val="none" w:sz="0" w:space="0" w:color="auto"/>
        <w:bottom w:val="none" w:sz="0" w:space="0" w:color="auto"/>
        <w:right w:val="none" w:sz="0" w:space="0" w:color="auto"/>
      </w:divBdr>
    </w:div>
    <w:div w:id="199467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eo.de/geolino/basteln/3097-rtkl-basteltipp-euer-persoenliches-memor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o.de/geolino/basteln/3097-rtkl-basteltipp-euer-persoenliches-memory" TargetMode="External"/><Relationship Id="rId5" Type="http://schemas.openxmlformats.org/officeDocument/2006/relationships/numbering" Target="numbering.xml"/><Relationship Id="rId15" Type="http://schemas.openxmlformats.org/officeDocument/2006/relationships/hyperlink" Target="https://learn.microsoft.com/en-us/archive/msdn-magazine/2012/may/images/hh975342.esposito_figure1_hires(en-us,msdn.10).pn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https://ffhs.sharepoint.com/sites/templates/OfficeTemplates/vorlage-langdokument.dotx" TargetMode="External"/></Relationships>
</file>

<file path=word/theme/theme1.xml><?xml version="1.0" encoding="utf-8"?>
<a:theme xmlns:a="http://schemas.openxmlformats.org/drawingml/2006/main" name="Office">
  <a:themeElements>
    <a:clrScheme name="FFHS Colours">
      <a:dk1>
        <a:srgbClr val="000000"/>
      </a:dk1>
      <a:lt1>
        <a:srgbClr val="FFFFFF"/>
      </a:lt1>
      <a:dk2>
        <a:srgbClr val="686868"/>
      </a:dk2>
      <a:lt2>
        <a:srgbClr val="B3B2B2"/>
      </a:lt2>
      <a:accent1>
        <a:srgbClr val="D50006"/>
      </a:accent1>
      <a:accent2>
        <a:srgbClr val="AE1F3E"/>
      </a:accent2>
      <a:accent3>
        <a:srgbClr val="7D0A52"/>
      </a:accent3>
      <a:accent4>
        <a:srgbClr val="502479"/>
      </a:accent4>
      <a:accent5>
        <a:srgbClr val="686868"/>
      </a:accent5>
      <a:accent6>
        <a:srgbClr val="B3B2B2"/>
      </a:accent6>
      <a:hlink>
        <a:srgbClr val="502479"/>
      </a:hlink>
      <a:folHlink>
        <a:srgbClr val="7D0A5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89C91A-550B-489E-AE8C-27BE1F4CCBFD}">
  <we:reference id="ea375709-5511-4a7d-9ad9-0150d03e7fbe" version="3.1.0.0" store="EXCatalog" storeType="EXCatalog"/>
  <we:alternateReferences>
    <we:reference id="WA104380602" version="3.1.0.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BB8C76EE6BBB4A921D393E6336E877" ma:contentTypeVersion="16" ma:contentTypeDescription="Ein neues Dokument erstellen." ma:contentTypeScope="" ma:versionID="953c8f92fc56d546417e388aacfc3287">
  <xsd:schema xmlns:xsd="http://www.w3.org/2001/XMLSchema" xmlns:xs="http://www.w3.org/2001/XMLSchema" xmlns:p="http://schemas.microsoft.com/office/2006/metadata/properties" xmlns:ns2="c3a65647-9327-4fff-b3fd-02f86f78a62b" xmlns:ns3="7a9f2cd2-5d24-4f2b-91d4-0c393d391bab" targetNamespace="http://schemas.microsoft.com/office/2006/metadata/properties" ma:root="true" ma:fieldsID="a28ab0eb3add153b3f82e3b243abfff3" ns2:_="" ns3:_="">
    <xsd:import namespace="c3a65647-9327-4fff-b3fd-02f86f78a62b"/>
    <xsd:import namespace="7a9f2cd2-5d24-4f2b-91d4-0c393d391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DatumUhrzeit" minOccurs="0"/>
                <xsd:element ref="ns2:Thumbnail"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65647-9327-4fff-b3fd-02f86f78a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DatumUhrzeit" ma:index="18" nillable="true" ma:displayName="Datum &amp; Uhrzeit" ma:format="DateOnly" ma:internalName="DatumUhrzeit">
      <xsd:simpleType>
        <xsd:restriction base="dms:DateTime"/>
      </xsd:simpleType>
    </xsd:element>
    <xsd:element name="Thumbnail" ma:index="19" nillable="true" ma:displayName="Thumbnail" ma:format="Dropdown" ma:internalName="Thumbnail">
      <xsd:simpleType>
        <xsd:restriction base="dms:Text">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7145e5ed-54b6-480a-98cd-f3ec1519716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a9f2cd2-5d24-4f2b-91d4-0c393d391ba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286ab5ce-b82a-4390-9c15-1afa8c8ba515}" ma:internalName="TaxCatchAll" ma:showField="CatchAllData" ma:web="7a9f2cd2-5d24-4f2b-91d4-0c393d391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umUhrzeit xmlns="c3a65647-9327-4fff-b3fd-02f86f78a62b" xsi:nil="true"/>
    <Thumbnail xmlns="c3a65647-9327-4fff-b3fd-02f86f78a62b" xsi:nil="true"/>
    <TaxCatchAll xmlns="7a9f2cd2-5d24-4f2b-91d4-0c393d391bab" xsi:nil="true"/>
    <lcf76f155ced4ddcb4097134ff3c332f xmlns="c3a65647-9327-4fff-b3fd-02f86f78a62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Gym23</b:Tag>
    <b:SourceType>InternetSite</b:SourceType>
    <b:Guid>{39319C70-0333-48F1-AE38-ED447BDA0662}</b:Guid>
    <b:Title>Gym-Anytrading (Github)</b:Title>
    <b:URL>https://github.com/AminHP/gym-anytrading</b:URL>
    <b:YearAccessed>2023</b:YearAccessed>
    <b:MonthAccessed>September</b:MonthAccessed>
    <b:DayAccessed>14</b:DayAccessed>
    <b:Year>2023</b:Year>
    <b:RefOrder>1</b:RefOrder>
  </b:Source>
</b:Sources>
</file>

<file path=customXml/itemProps1.xml><?xml version="1.0" encoding="utf-8"?>
<ds:datastoreItem xmlns:ds="http://schemas.openxmlformats.org/officeDocument/2006/customXml" ds:itemID="{02DA9E24-45A5-47B9-BEC0-9617510C7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65647-9327-4fff-b3fd-02f86f78a62b"/>
    <ds:schemaRef ds:uri="7a9f2cd2-5d24-4f2b-91d4-0c393d391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A0D960-A9BE-4CC1-905B-03BCE7D3F53E}">
  <ds:schemaRefs>
    <ds:schemaRef ds:uri="http://schemas.microsoft.com/sharepoint/v3/contenttype/forms"/>
  </ds:schemaRefs>
</ds:datastoreItem>
</file>

<file path=customXml/itemProps3.xml><?xml version="1.0" encoding="utf-8"?>
<ds:datastoreItem xmlns:ds="http://schemas.openxmlformats.org/officeDocument/2006/customXml" ds:itemID="{7B28ACCE-F272-4D13-89A2-DE3B7E98227E}">
  <ds:schemaRefs>
    <ds:schemaRef ds:uri="http://schemas.microsoft.com/office/2006/metadata/properties"/>
    <ds:schemaRef ds:uri="http://schemas.microsoft.com/office/infopath/2007/PartnerControls"/>
    <ds:schemaRef ds:uri="c3a65647-9327-4fff-b3fd-02f86f78a62b"/>
    <ds:schemaRef ds:uri="7a9f2cd2-5d24-4f2b-91d4-0c393d391bab"/>
  </ds:schemaRefs>
</ds:datastoreItem>
</file>

<file path=customXml/itemProps4.xml><?xml version="1.0" encoding="utf-8"?>
<ds:datastoreItem xmlns:ds="http://schemas.openxmlformats.org/officeDocument/2006/customXml" ds:itemID="{6D55A7BB-AA59-45BC-8ED1-921AB05AF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vorlage-langdokument</Template>
  <TotalTime>0</TotalTime>
  <Pages>7</Pages>
  <Words>1105</Words>
  <Characters>6965</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Multiplayer Game UNO</vt:lpstr>
      <vt:lpstr>FFHS Word-Dokument</vt:lpstr>
    </vt:vector>
  </TitlesOfParts>
  <Manager/>
  <Company/>
  <LinksUpToDate>false</LinksUpToDate>
  <CharactersWithSpaces>8054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dc:title>
  <dc:subject>Semesterarbeit Reinforcement Learning</dc:subject>
  <dc:creator>Viviane</dc:creator>
  <cp:keywords/>
  <dc:description/>
  <cp:lastModifiedBy>Viviane Rogemoser</cp:lastModifiedBy>
  <cp:revision>26</cp:revision>
  <dcterms:created xsi:type="dcterms:W3CDTF">2023-09-14T17:47:00Z</dcterms:created>
  <dcterms:modified xsi:type="dcterms:W3CDTF">2023-10-16T07:26:00Z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0x01010029BB8C76EE6BBB4A921D393E6336E877</vt:lpwstr>
  </property>
</Properties>
</file>